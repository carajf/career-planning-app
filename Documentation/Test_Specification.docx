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DEFBA" w14:textId="010B0B3A" w:rsidR="009A7185" w:rsidRPr="009A7185" w:rsidRDefault="00C85C84" w:rsidP="00C85C84">
      <w:pPr>
        <w:pStyle w:val="Title"/>
      </w:pPr>
      <w:r>
        <w:t>Team Hall Test Specification</w:t>
      </w:r>
    </w:p>
    <w:tbl>
      <w:tblPr>
        <w:tblStyle w:val="TableGrid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4355"/>
      </w:tblGrid>
      <w:tr w:rsidR="0003694C" w:rsidRPr="0003694C" w14:paraId="1366811D" w14:textId="77777777" w:rsidTr="009D12AB">
        <w:tc>
          <w:tcPr>
            <w:tcW w:w="1276" w:type="dxa"/>
          </w:tcPr>
          <w:p w14:paraId="2602A48A" w14:textId="77777777" w:rsidR="0003694C" w:rsidRPr="0003694C" w:rsidRDefault="0003694C" w:rsidP="00B30EDD">
            <w:r w:rsidRPr="0003694C">
              <w:t>Author</w:t>
            </w:r>
            <w:r w:rsidR="00F37DF1">
              <w:t>s</w:t>
            </w:r>
            <w:r w:rsidRPr="0003694C">
              <w:t>:</w:t>
            </w:r>
          </w:p>
        </w:tc>
        <w:tc>
          <w:tcPr>
            <w:tcW w:w="4355" w:type="dxa"/>
          </w:tcPr>
          <w:p w14:paraId="4E6F002C" w14:textId="48462858" w:rsidR="0003694C" w:rsidRPr="0003694C" w:rsidRDefault="00DF1E16" w:rsidP="00F37DF1">
            <w:sdt>
              <w:sdtPr>
                <w:alias w:val="Author"/>
                <w:id w:val="473469229"/>
                <w:placeholder>
                  <w:docPart w:val="95DF872896F446588EAF630F4AAE5DC3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r w:rsidR="00C85C84">
                  <w:t>Daniel Holmes Dah51</w:t>
                </w:r>
              </w:sdtContent>
            </w:sdt>
          </w:p>
        </w:tc>
      </w:tr>
      <w:tr w:rsidR="0003694C" w:rsidRPr="0003694C" w14:paraId="15D33617" w14:textId="77777777" w:rsidTr="009D12AB">
        <w:tc>
          <w:tcPr>
            <w:tcW w:w="1276" w:type="dxa"/>
          </w:tcPr>
          <w:p w14:paraId="5E73E2F1" w14:textId="77777777" w:rsidR="0003694C" w:rsidRPr="0003694C" w:rsidRDefault="0003694C" w:rsidP="004F52DA">
            <w:r w:rsidRPr="0003694C">
              <w:t>Config Ref:</w:t>
            </w:r>
          </w:p>
        </w:tc>
        <w:tc>
          <w:tcPr>
            <w:tcW w:w="4355" w:type="dxa"/>
          </w:tcPr>
          <w:p w14:paraId="1ED6143D" w14:textId="77777777" w:rsidR="0003694C" w:rsidRPr="0003694C" w:rsidRDefault="0003694C" w:rsidP="00570A64"/>
        </w:tc>
      </w:tr>
      <w:tr w:rsidR="0003694C" w:rsidRPr="0003694C" w14:paraId="2877B55D" w14:textId="77777777" w:rsidTr="009D12AB">
        <w:tc>
          <w:tcPr>
            <w:tcW w:w="1276" w:type="dxa"/>
          </w:tcPr>
          <w:p w14:paraId="62CEC03C" w14:textId="77777777" w:rsidR="0003694C" w:rsidRPr="0003694C" w:rsidRDefault="0003694C" w:rsidP="004F52DA">
            <w:r w:rsidRPr="0003694C">
              <w:t>Date:</w:t>
            </w:r>
          </w:p>
        </w:tc>
        <w:tc>
          <w:tcPr>
            <w:tcW w:w="4355" w:type="dxa"/>
          </w:tcPr>
          <w:p w14:paraId="30B19A42" w14:textId="77777777" w:rsidR="0003694C" w:rsidRPr="0003694C" w:rsidRDefault="00E81601" w:rsidP="00D53993">
            <w:r>
              <w:t>2018-0</w:t>
            </w:r>
            <w:r w:rsidR="00D53993">
              <w:t>3</w:t>
            </w:r>
            <w:r w:rsidR="00D725AB">
              <w:t>-</w:t>
            </w:r>
            <w:r w:rsidR="00D53993">
              <w:t>1</w:t>
            </w:r>
            <w:r>
              <w:t>3</w:t>
            </w:r>
          </w:p>
        </w:tc>
      </w:tr>
      <w:tr w:rsidR="0003694C" w:rsidRPr="0003694C" w14:paraId="4B3121B0" w14:textId="77777777" w:rsidTr="009D12AB">
        <w:tc>
          <w:tcPr>
            <w:tcW w:w="1276" w:type="dxa"/>
          </w:tcPr>
          <w:p w14:paraId="13756D08" w14:textId="77777777" w:rsidR="0003694C" w:rsidRPr="0003694C" w:rsidRDefault="0003694C" w:rsidP="004F52DA">
            <w:r w:rsidRPr="0003694C">
              <w:t>Version:</w:t>
            </w:r>
          </w:p>
        </w:tc>
        <w:tc>
          <w:tcPr>
            <w:tcW w:w="4355" w:type="dxa"/>
          </w:tcPr>
          <w:p w14:paraId="1AE480E2" w14:textId="77777777" w:rsidR="0003694C" w:rsidRPr="0003694C" w:rsidRDefault="00DF1E16" w:rsidP="00D2132D">
            <w:sdt>
              <w:sdtPr>
                <w:alias w:val="Keywords"/>
                <w:id w:val="473469293"/>
                <w:placeholder>
                  <w:docPart w:val="EEFA186E5D9A46F7B1B5C76767C4B276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Content>
                <w:r w:rsidR="00D53993">
                  <w:t>4</w:t>
                </w:r>
                <w:r w:rsidR="00E81601">
                  <w:t>.</w:t>
                </w:r>
                <w:r w:rsidR="00D2132D">
                  <w:t>2</w:t>
                </w:r>
              </w:sdtContent>
            </w:sdt>
            <w:r w:rsidR="00CA50B8">
              <w:fldChar w:fldCharType="begin"/>
            </w:r>
            <w:r w:rsidR="009A7185">
              <w:instrText xml:space="preserve"> DOCVARIABLE  Version  \* MERGEFORMAT </w:instrText>
            </w:r>
            <w:r w:rsidR="00CA50B8">
              <w:fldChar w:fldCharType="end"/>
            </w:r>
          </w:p>
        </w:tc>
      </w:tr>
      <w:tr w:rsidR="0003694C" w:rsidRPr="0003694C" w14:paraId="55F18F16" w14:textId="77777777" w:rsidTr="009D12AB">
        <w:tc>
          <w:tcPr>
            <w:tcW w:w="1276" w:type="dxa"/>
          </w:tcPr>
          <w:p w14:paraId="36E630A2" w14:textId="77777777" w:rsidR="0003694C" w:rsidRPr="0003694C" w:rsidRDefault="0003694C" w:rsidP="004F52DA">
            <w:r w:rsidRPr="0003694C">
              <w:t>Status:</w:t>
            </w:r>
          </w:p>
        </w:tc>
        <w:tc>
          <w:tcPr>
            <w:tcW w:w="4355" w:type="dxa"/>
          </w:tcPr>
          <w:p w14:paraId="37E48C92" w14:textId="77777777" w:rsidR="0003694C" w:rsidRPr="0003694C" w:rsidRDefault="00DF1E16" w:rsidP="009A7185">
            <w:sdt>
              <w:sdtPr>
                <w:alias w:val="Status"/>
                <w:id w:val="473469228"/>
                <w:placeholder>
                  <w:docPart w:val="0998B0C2265D4E17825A075C8606DCDB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Content>
                <w:r w:rsidR="00E06F5A">
                  <w:t>Release</w:t>
                </w:r>
              </w:sdtContent>
            </w:sdt>
          </w:p>
        </w:tc>
      </w:tr>
    </w:tbl>
    <w:p w14:paraId="572C1BE7" w14:textId="6F4B6774" w:rsidR="00C85C84" w:rsidRPr="00C85C84" w:rsidRDefault="009D341E" w:rsidP="00C85C84">
      <w:pPr>
        <w:rPr>
          <w:kern w:val="28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10D282" wp14:editId="71688729">
                <wp:simplePos x="0" y="0"/>
                <wp:positionH relativeFrom="leftMargin">
                  <wp:posOffset>2045970</wp:posOffset>
                </wp:positionH>
                <wp:positionV relativeFrom="bottomMargin">
                  <wp:posOffset>-1260475</wp:posOffset>
                </wp:positionV>
                <wp:extent cx="3265170" cy="1259840"/>
                <wp:effectExtent l="0" t="3175" r="3810" b="381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5170" cy="125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5DFF0E" w14:textId="77777777" w:rsidR="00767557" w:rsidRPr="00177A99" w:rsidRDefault="00767557" w:rsidP="00177A99">
                            <w:r w:rsidRPr="00177A99">
                              <w:t>Department of Computer Science</w:t>
                            </w:r>
                          </w:p>
                          <w:p w14:paraId="2A0E9374" w14:textId="77777777" w:rsidR="00767557" w:rsidRPr="00177A99" w:rsidRDefault="00767557" w:rsidP="00177A99">
                            <w:r w:rsidRPr="00177A99">
                              <w:t>Aberystwyth University</w:t>
                            </w:r>
                          </w:p>
                          <w:p w14:paraId="0C3B9B0A" w14:textId="77777777" w:rsidR="00767557" w:rsidRPr="00177A99" w:rsidRDefault="00767557" w:rsidP="00177A99">
                            <w:r w:rsidRPr="00177A99">
                              <w:t>Aberystwyth</w:t>
                            </w:r>
                          </w:p>
                          <w:p w14:paraId="65B79690" w14:textId="77777777" w:rsidR="00767557" w:rsidRPr="00177A99" w:rsidRDefault="00767557" w:rsidP="00177A99">
                            <w:r w:rsidRPr="00177A99">
                              <w:t>Ceredigion</w:t>
                            </w:r>
                          </w:p>
                          <w:p w14:paraId="4F17FA8A" w14:textId="77777777" w:rsidR="00767557" w:rsidRPr="00177A99" w:rsidRDefault="00767557" w:rsidP="00177A99">
                            <w:r w:rsidRPr="00177A99">
                              <w:t>SY23 3DB</w:t>
                            </w:r>
                          </w:p>
                          <w:p w14:paraId="65F34D02" w14:textId="3D5B5256" w:rsidR="00767557" w:rsidRDefault="00767557">
                            <w:r w:rsidRPr="00177A99">
                              <w:t>Copyrig</w:t>
                            </w:r>
                            <w:r>
                              <w:t>ht © Aberystwyth University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10D28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1.1pt;margin-top:-99.25pt;width:257.1pt;height:99.2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" stroked="f">
                <v:textbox>
                  <w:txbxContent>
                    <w:p w14:paraId="4D5DFF0E" w14:textId="77777777" w:rsidR="00767557" w:rsidRPr="00177A99" w:rsidRDefault="00767557" w:rsidP="00177A99">
                      <w:r w:rsidRPr="00177A99">
                        <w:t>Department of Computer Science</w:t>
                      </w:r>
                    </w:p>
                    <w:p w14:paraId="2A0E9374" w14:textId="77777777" w:rsidR="00767557" w:rsidRPr="00177A99" w:rsidRDefault="00767557" w:rsidP="00177A99">
                      <w:r w:rsidRPr="00177A99">
                        <w:t>Aberystwyth University</w:t>
                      </w:r>
                    </w:p>
                    <w:p w14:paraId="0C3B9B0A" w14:textId="77777777" w:rsidR="00767557" w:rsidRPr="00177A99" w:rsidRDefault="00767557" w:rsidP="00177A99">
                      <w:r w:rsidRPr="00177A99">
                        <w:t>Aberystwyth</w:t>
                      </w:r>
                    </w:p>
                    <w:p w14:paraId="65B79690" w14:textId="77777777" w:rsidR="00767557" w:rsidRPr="00177A99" w:rsidRDefault="00767557" w:rsidP="00177A99">
                      <w:r w:rsidRPr="00177A99">
                        <w:t>Ceredigion</w:t>
                      </w:r>
                    </w:p>
                    <w:p w14:paraId="4F17FA8A" w14:textId="77777777" w:rsidR="00767557" w:rsidRPr="00177A99" w:rsidRDefault="00767557" w:rsidP="00177A99">
                      <w:r w:rsidRPr="00177A99">
                        <w:t>SY23 3DB</w:t>
                      </w:r>
                    </w:p>
                    <w:p w14:paraId="65F34D02" w14:textId="3D5B5256" w:rsidR="00767557" w:rsidRDefault="00767557">
                      <w:r w:rsidRPr="00177A99">
                        <w:t>Copyrig</w:t>
                      </w:r>
                      <w:r>
                        <w:t>ht © Aberystwyth University 2020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02DFA5C5" w14:textId="5290B6F4" w:rsidR="000D4E75" w:rsidRPr="000D4E75" w:rsidRDefault="00A44A71" w:rsidP="000D4E75">
      <w:pPr>
        <w:pStyle w:val="Heading1"/>
        <w:numPr>
          <w:ilvl w:val="0"/>
          <w:numId w:val="0"/>
        </w:numPr>
      </w:pPr>
      <w:r>
        <w:br w:type="page"/>
      </w:r>
    </w:p>
    <w:p w14:paraId="58E72399" w14:textId="77777777" w:rsidR="004B2F56" w:rsidRPr="004B2F56" w:rsidRDefault="003309A1" w:rsidP="004B2F56">
      <w:pPr>
        <w:pStyle w:val="Heading1"/>
      </w:pPr>
      <w:bookmarkStart w:id="0" w:name="_Toc274759612"/>
      <w:r>
        <w:lastRenderedPageBreak/>
        <w:t>Introduction</w:t>
      </w:r>
      <w:bookmarkEnd w:id="0"/>
    </w:p>
    <w:p w14:paraId="364D84CB" w14:textId="77777777" w:rsidR="003309A1" w:rsidRPr="003309A1" w:rsidRDefault="00A44A71" w:rsidP="00204C18">
      <w:pPr>
        <w:pStyle w:val="Heading2"/>
      </w:pPr>
      <w:bookmarkStart w:id="1" w:name="_Toc274759613"/>
      <w:r w:rsidRPr="003309A1">
        <w:t>Purpose</w:t>
      </w:r>
      <w:r>
        <w:t xml:space="preserve"> of this </w:t>
      </w:r>
      <w:r w:rsidRPr="00B0738E">
        <w:t>Document</w:t>
      </w:r>
      <w:bookmarkEnd w:id="1"/>
    </w:p>
    <w:p w14:paraId="56EC32EA" w14:textId="77777777" w:rsidR="00FF50CE" w:rsidRDefault="00204C18" w:rsidP="00FF50CE">
      <w:pPr>
        <w:pStyle w:val="BodyText"/>
      </w:pPr>
      <w:r>
        <w:t>The purpose of this document is to specify in detail each of the system tests to be executed as part of the formal test process.</w:t>
      </w:r>
    </w:p>
    <w:p w14:paraId="3E6A2CAD" w14:textId="77777777" w:rsidR="004F52DA" w:rsidRDefault="00A44A71" w:rsidP="00204C18">
      <w:pPr>
        <w:pStyle w:val="Heading2"/>
      </w:pPr>
      <w:r w:rsidRPr="003309A1">
        <w:t>Scope</w:t>
      </w:r>
    </w:p>
    <w:p w14:paraId="0A40B162" w14:textId="77777777" w:rsidR="004F52DA" w:rsidRDefault="00204C18" w:rsidP="001711E8">
      <w:pPr>
        <w:pStyle w:val="BodyText"/>
      </w:pPr>
      <w:r>
        <w:t>This document describes the outline plan for testing and establishes the presence of defects in a program, which will be used to estimate whether the program is operationally usable. Each test specification will have an introductory section followed by a collection of test procedures as well as its passing criteria.</w:t>
      </w:r>
    </w:p>
    <w:p w14:paraId="6EE1A97B" w14:textId="77777777" w:rsidR="004F52DA" w:rsidRDefault="00A44A71" w:rsidP="003309A1">
      <w:pPr>
        <w:pStyle w:val="Heading2"/>
      </w:pPr>
      <w:bookmarkStart w:id="2" w:name="_Toc274759614"/>
      <w:r>
        <w:t>Objectives</w:t>
      </w:r>
      <w:bookmarkEnd w:id="2"/>
    </w:p>
    <w:p w14:paraId="622FCC51" w14:textId="379CAFDD" w:rsidR="003309A1" w:rsidRDefault="00204C18" w:rsidP="0002215E">
      <w:pPr>
        <w:pStyle w:val="BodyText"/>
      </w:pPr>
      <w:r>
        <w:t xml:space="preserve">To provide a set of reproducible actions to test all main functionality of the system as per requirement specification provided by the </w:t>
      </w:r>
      <w:r w:rsidR="009D2C31">
        <w:t>customer.</w:t>
      </w:r>
    </w:p>
    <w:p w14:paraId="5EBE2A59" w14:textId="77777777" w:rsidR="00E81601" w:rsidRDefault="00E81601" w:rsidP="004F52DA">
      <w:pPr>
        <w:pStyle w:val="bibentry"/>
        <w:ind w:left="0" w:firstLine="0"/>
      </w:pPr>
    </w:p>
    <w:p w14:paraId="406B79E4" w14:textId="77777777" w:rsidR="00E81601" w:rsidRDefault="00E81601" w:rsidP="004F52DA">
      <w:pPr>
        <w:pStyle w:val="bibentry"/>
        <w:ind w:left="0" w:firstLine="0"/>
      </w:pPr>
    </w:p>
    <w:p w14:paraId="762FE655" w14:textId="77777777" w:rsidR="00E81601" w:rsidRDefault="00E81601" w:rsidP="004F52DA">
      <w:pPr>
        <w:pStyle w:val="bibentry"/>
        <w:ind w:left="0" w:firstLine="0"/>
      </w:pPr>
    </w:p>
    <w:p w14:paraId="26A44829" w14:textId="77777777" w:rsidR="00E81601" w:rsidRDefault="00E81601" w:rsidP="004F52DA">
      <w:pPr>
        <w:pStyle w:val="bibentry"/>
        <w:ind w:left="0" w:firstLine="0"/>
      </w:pPr>
    </w:p>
    <w:p w14:paraId="07711B59" w14:textId="77777777" w:rsidR="00E81601" w:rsidRDefault="00E81601" w:rsidP="004F52DA">
      <w:pPr>
        <w:pStyle w:val="bibentry"/>
        <w:ind w:left="0" w:firstLine="0"/>
      </w:pPr>
    </w:p>
    <w:p w14:paraId="1932DFA1" w14:textId="77777777" w:rsidR="00E81601" w:rsidRDefault="00E81601" w:rsidP="004F52DA">
      <w:pPr>
        <w:pStyle w:val="bibentry"/>
        <w:ind w:left="0" w:firstLine="0"/>
      </w:pPr>
    </w:p>
    <w:p w14:paraId="4FB9E31A" w14:textId="77777777" w:rsidR="00E81601" w:rsidRDefault="00E81601" w:rsidP="004F52DA">
      <w:pPr>
        <w:pStyle w:val="bibentry"/>
        <w:ind w:left="0" w:firstLine="0"/>
      </w:pPr>
    </w:p>
    <w:p w14:paraId="294A3E74" w14:textId="77777777" w:rsidR="00E81601" w:rsidRDefault="00E81601" w:rsidP="004F52DA">
      <w:pPr>
        <w:pStyle w:val="bibentry"/>
        <w:ind w:left="0" w:firstLine="0"/>
      </w:pPr>
    </w:p>
    <w:p w14:paraId="204AB219" w14:textId="77777777" w:rsidR="00E81601" w:rsidRDefault="00E81601" w:rsidP="004F52DA">
      <w:pPr>
        <w:pStyle w:val="bibentry"/>
        <w:ind w:left="0" w:firstLine="0"/>
      </w:pPr>
    </w:p>
    <w:p w14:paraId="6C9F2745" w14:textId="77777777" w:rsidR="00E81601" w:rsidRDefault="00E81601" w:rsidP="004F52DA">
      <w:pPr>
        <w:pStyle w:val="bibentry"/>
        <w:ind w:left="0" w:firstLine="0"/>
      </w:pPr>
    </w:p>
    <w:p w14:paraId="30B27921" w14:textId="77777777" w:rsidR="00E81601" w:rsidRDefault="00E81601" w:rsidP="004F52DA">
      <w:pPr>
        <w:pStyle w:val="bibentry"/>
        <w:ind w:left="0" w:firstLine="0"/>
      </w:pPr>
    </w:p>
    <w:p w14:paraId="49DDB297" w14:textId="77777777" w:rsidR="00E81601" w:rsidRDefault="00E81601" w:rsidP="004F52DA">
      <w:pPr>
        <w:pStyle w:val="bibentry"/>
        <w:ind w:left="0" w:firstLine="0"/>
      </w:pPr>
    </w:p>
    <w:p w14:paraId="59192F42" w14:textId="77777777" w:rsidR="00E81601" w:rsidRDefault="00E81601" w:rsidP="004F52DA">
      <w:pPr>
        <w:pStyle w:val="bibentry"/>
        <w:ind w:left="0" w:firstLine="0"/>
      </w:pPr>
    </w:p>
    <w:p w14:paraId="3636E01A" w14:textId="77777777" w:rsidR="00E81601" w:rsidRDefault="00E81601" w:rsidP="004F52DA">
      <w:pPr>
        <w:pStyle w:val="bibentry"/>
        <w:ind w:left="0" w:firstLine="0"/>
      </w:pPr>
    </w:p>
    <w:p w14:paraId="72401936" w14:textId="77777777" w:rsidR="00E81601" w:rsidRDefault="00E81601" w:rsidP="004F52DA">
      <w:pPr>
        <w:pStyle w:val="bibentry"/>
        <w:ind w:left="0" w:firstLine="0"/>
      </w:pPr>
    </w:p>
    <w:p w14:paraId="20142FAB" w14:textId="77777777" w:rsidR="00E81601" w:rsidRDefault="00E81601" w:rsidP="004F52DA">
      <w:pPr>
        <w:pStyle w:val="bibentry"/>
        <w:ind w:left="0" w:firstLine="0"/>
      </w:pPr>
    </w:p>
    <w:p w14:paraId="4175811F" w14:textId="77777777" w:rsidR="00D21C1D" w:rsidRDefault="00D21C1D" w:rsidP="004F52DA">
      <w:pPr>
        <w:pStyle w:val="bibentry"/>
        <w:ind w:left="0" w:firstLine="0"/>
      </w:pPr>
    </w:p>
    <w:p w14:paraId="53E75F79" w14:textId="77777777" w:rsidR="00D21C1D" w:rsidRDefault="00D21C1D" w:rsidP="004F52DA">
      <w:pPr>
        <w:pStyle w:val="bibentry"/>
        <w:ind w:left="0" w:firstLine="0"/>
      </w:pPr>
    </w:p>
    <w:p w14:paraId="6E467D4C" w14:textId="77777777" w:rsidR="00D21C1D" w:rsidRDefault="00D21C1D" w:rsidP="004F52DA">
      <w:pPr>
        <w:pStyle w:val="bibentry"/>
        <w:ind w:left="0" w:firstLine="0"/>
      </w:pPr>
    </w:p>
    <w:p w14:paraId="2141AC5F" w14:textId="77777777" w:rsidR="00D21C1D" w:rsidRDefault="00D21C1D" w:rsidP="004F52DA">
      <w:pPr>
        <w:pStyle w:val="bibentry"/>
        <w:ind w:left="0" w:firstLine="0"/>
      </w:pPr>
    </w:p>
    <w:p w14:paraId="6F7E7161" w14:textId="77777777" w:rsidR="00D21C1D" w:rsidRDefault="00D21C1D" w:rsidP="004F52DA">
      <w:pPr>
        <w:pStyle w:val="bibentry"/>
        <w:ind w:left="0" w:firstLine="0"/>
      </w:pPr>
    </w:p>
    <w:p w14:paraId="60D09145" w14:textId="77777777" w:rsidR="00D21C1D" w:rsidRDefault="00D21C1D" w:rsidP="004F52DA">
      <w:pPr>
        <w:pStyle w:val="bibentry"/>
        <w:ind w:left="0" w:firstLine="0"/>
      </w:pPr>
    </w:p>
    <w:p w14:paraId="3C61E7CC" w14:textId="77777777" w:rsidR="00D21C1D" w:rsidRDefault="00D21C1D" w:rsidP="004F52DA">
      <w:pPr>
        <w:pStyle w:val="bibentry"/>
        <w:ind w:left="0" w:firstLine="0"/>
      </w:pPr>
    </w:p>
    <w:p w14:paraId="13064DE3" w14:textId="77777777" w:rsidR="00D21C1D" w:rsidRDefault="00D21C1D" w:rsidP="004F52DA">
      <w:pPr>
        <w:pStyle w:val="bibentry"/>
        <w:ind w:left="0" w:firstLine="0"/>
      </w:pPr>
    </w:p>
    <w:p w14:paraId="73E6A998" w14:textId="77777777" w:rsidR="00D21C1D" w:rsidRDefault="00D21C1D" w:rsidP="004F52DA">
      <w:pPr>
        <w:pStyle w:val="bibentry"/>
        <w:ind w:left="0" w:firstLine="0"/>
      </w:pPr>
    </w:p>
    <w:p w14:paraId="73052BE5" w14:textId="77777777" w:rsidR="00D21C1D" w:rsidRDefault="00D21C1D" w:rsidP="004F52DA">
      <w:pPr>
        <w:pStyle w:val="bibentry"/>
        <w:ind w:left="0" w:firstLine="0"/>
      </w:pPr>
    </w:p>
    <w:p w14:paraId="2871DDD0" w14:textId="77777777" w:rsidR="00D21C1D" w:rsidRDefault="00D21C1D" w:rsidP="004F52DA">
      <w:pPr>
        <w:pStyle w:val="bibentry"/>
        <w:ind w:left="0" w:firstLine="0"/>
      </w:pPr>
    </w:p>
    <w:p w14:paraId="33574483" w14:textId="77777777" w:rsidR="00D21C1D" w:rsidRDefault="00D21C1D" w:rsidP="004F52DA">
      <w:pPr>
        <w:pStyle w:val="bibentry"/>
        <w:ind w:left="0" w:firstLine="0"/>
      </w:pPr>
    </w:p>
    <w:p w14:paraId="35EC2829" w14:textId="77777777" w:rsidR="00D21C1D" w:rsidRDefault="00D21C1D" w:rsidP="004F52DA">
      <w:pPr>
        <w:pStyle w:val="bibentry"/>
        <w:ind w:left="0" w:firstLine="0"/>
      </w:pPr>
    </w:p>
    <w:p w14:paraId="3FCD8D2D" w14:textId="77777777" w:rsidR="00D21C1D" w:rsidRDefault="00D21C1D" w:rsidP="004F52DA">
      <w:pPr>
        <w:pStyle w:val="bibentry"/>
        <w:ind w:left="0" w:firstLine="0"/>
      </w:pPr>
    </w:p>
    <w:p w14:paraId="4BADE0D9" w14:textId="77777777" w:rsidR="00D21C1D" w:rsidRDefault="00D21C1D" w:rsidP="004F52DA">
      <w:pPr>
        <w:pStyle w:val="bibentry"/>
        <w:ind w:left="0" w:firstLine="0"/>
      </w:pPr>
    </w:p>
    <w:p w14:paraId="6897B514" w14:textId="77777777" w:rsidR="00D21C1D" w:rsidRDefault="00D21C1D" w:rsidP="004F52DA">
      <w:pPr>
        <w:pStyle w:val="bibentry"/>
        <w:ind w:left="0" w:firstLine="0"/>
      </w:pPr>
    </w:p>
    <w:p w14:paraId="1F0AAEB6" w14:textId="77777777" w:rsidR="00D21C1D" w:rsidRDefault="00D21C1D" w:rsidP="004F52DA">
      <w:pPr>
        <w:pStyle w:val="bibentry"/>
        <w:ind w:left="0" w:firstLine="0"/>
      </w:pPr>
    </w:p>
    <w:p w14:paraId="77DD4BEA" w14:textId="77777777" w:rsidR="00D21C1D" w:rsidRDefault="00D21C1D" w:rsidP="004F52DA">
      <w:pPr>
        <w:pStyle w:val="bibentry"/>
        <w:ind w:left="0" w:firstLine="0"/>
      </w:pPr>
    </w:p>
    <w:p w14:paraId="7FB63B00" w14:textId="77777777" w:rsidR="00D21C1D" w:rsidRDefault="00D21C1D" w:rsidP="004F52DA">
      <w:pPr>
        <w:pStyle w:val="bibentry"/>
        <w:ind w:left="0" w:firstLine="0"/>
      </w:pPr>
    </w:p>
    <w:p w14:paraId="0D027DE4" w14:textId="77777777" w:rsidR="00E81601" w:rsidRDefault="00E81601" w:rsidP="004F52DA">
      <w:pPr>
        <w:pStyle w:val="bibentry"/>
        <w:ind w:left="0" w:firstLine="0"/>
      </w:pPr>
    </w:p>
    <w:p w14:paraId="33A4564A" w14:textId="77777777" w:rsidR="004F52DA" w:rsidRDefault="004F52DA" w:rsidP="004F52DA">
      <w:pPr>
        <w:pStyle w:val="bibentry"/>
        <w:ind w:left="0" w:firstLine="0"/>
      </w:pPr>
    </w:p>
    <w:p w14:paraId="428F3325" w14:textId="77777777" w:rsidR="004F52DA" w:rsidRDefault="004F52DA" w:rsidP="004F52DA">
      <w:pPr>
        <w:pStyle w:val="Heading1"/>
      </w:pPr>
      <w:r>
        <w:lastRenderedPageBreak/>
        <w:t>Test specification</w:t>
      </w:r>
    </w:p>
    <w:tbl>
      <w:tblPr>
        <w:tblW w:w="9242" w:type="dxa"/>
        <w:jc w:val="center"/>
        <w:tblBorders>
          <w:top w:val="single" w:sz="1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9"/>
        <w:gridCol w:w="1276"/>
        <w:gridCol w:w="2126"/>
        <w:gridCol w:w="1813"/>
        <w:gridCol w:w="1534"/>
        <w:gridCol w:w="1534"/>
      </w:tblGrid>
      <w:tr w:rsidR="00A9004A" w14:paraId="25C3C7D4" w14:textId="73E1319A" w:rsidTr="00A9004A">
        <w:trPr>
          <w:trHeight w:val="660"/>
          <w:jc w:val="center"/>
        </w:trPr>
        <w:tc>
          <w:tcPr>
            <w:tcW w:w="95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AA9D941" w14:textId="77777777" w:rsidR="00A9004A" w:rsidRDefault="00A9004A" w:rsidP="004F52DA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Test Ref</w:t>
            </w:r>
          </w:p>
        </w:tc>
        <w:tc>
          <w:tcPr>
            <w:tcW w:w="127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10038AE" w14:textId="77777777" w:rsidR="00A9004A" w:rsidRDefault="00A9004A" w:rsidP="004F52DA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Req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being tested</w:t>
            </w:r>
          </w:p>
        </w:tc>
        <w:tc>
          <w:tcPr>
            <w:tcW w:w="212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08B292D" w14:textId="77777777" w:rsidR="00A9004A" w:rsidRDefault="00A9004A" w:rsidP="004F52DA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Task Content</w:t>
            </w:r>
          </w:p>
        </w:tc>
        <w:tc>
          <w:tcPr>
            <w:tcW w:w="181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5B78581" w14:textId="77777777" w:rsidR="00A9004A" w:rsidRDefault="00A9004A" w:rsidP="004F52DA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Input</w:t>
            </w:r>
          </w:p>
        </w:tc>
        <w:tc>
          <w:tcPr>
            <w:tcW w:w="153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1AFF12B" w14:textId="00629EC9" w:rsidR="00A9004A" w:rsidRDefault="00A9004A" w:rsidP="004F52DA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Pass Criteria/Output</w:t>
            </w:r>
          </w:p>
        </w:tc>
        <w:tc>
          <w:tcPr>
            <w:tcW w:w="153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138CAE5" w14:textId="68BE6B80" w:rsidR="00A9004A" w:rsidRDefault="00A9004A" w:rsidP="004F52DA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Result</w:t>
            </w:r>
          </w:p>
        </w:tc>
      </w:tr>
      <w:tr w:rsidR="00A9004A" w14:paraId="21682520" w14:textId="1ACC870A" w:rsidTr="009D2C31">
        <w:trPr>
          <w:trHeight w:val="960"/>
          <w:jc w:val="center"/>
        </w:trPr>
        <w:tc>
          <w:tcPr>
            <w:tcW w:w="959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2D5D53F" w14:textId="77777777" w:rsidR="00A9004A" w:rsidRPr="009D2C31" w:rsidRDefault="00A9004A" w:rsidP="004F52DA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TS-1.0</w:t>
            </w:r>
          </w:p>
        </w:tc>
        <w:tc>
          <w:tcPr>
            <w:tcW w:w="127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062CBCC" w14:textId="77777777" w:rsidR="00A9004A" w:rsidRPr="009D2C31" w:rsidRDefault="00A9004A" w:rsidP="004F52DA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FR1</w:t>
            </w:r>
          </w:p>
          <w:p w14:paraId="293118E4" w14:textId="70DEE9D6" w:rsidR="00A9004A" w:rsidRPr="009D2C31" w:rsidRDefault="00A9004A" w:rsidP="004F52DA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Start-up conditions</w:t>
            </w:r>
          </w:p>
        </w:tc>
        <w:tc>
          <w:tcPr>
            <w:tcW w:w="212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B94BD1E" w14:textId="77777777" w:rsidR="00A9004A" w:rsidRPr="009D2C31" w:rsidRDefault="00A9004A" w:rsidP="004F52DA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Check that the program can be loaded.</w:t>
            </w:r>
          </w:p>
        </w:tc>
        <w:tc>
          <w:tcPr>
            <w:tcW w:w="181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427FD04" w14:textId="77777777" w:rsidR="00A9004A" w:rsidRPr="009D2C31" w:rsidRDefault="00A9004A" w:rsidP="004F52DA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Start program.</w:t>
            </w:r>
          </w:p>
        </w:tc>
        <w:tc>
          <w:tcPr>
            <w:tcW w:w="153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549F5D1" w14:textId="5B522F94" w:rsidR="00A9004A" w:rsidRPr="009D2C31" w:rsidRDefault="00E86C67" w:rsidP="004F52DA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Window with account screen opens.</w:t>
            </w:r>
          </w:p>
        </w:tc>
        <w:tc>
          <w:tcPr>
            <w:tcW w:w="153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336547ED" w14:textId="5D161124" w:rsidR="00A9004A" w:rsidRPr="00767557" w:rsidRDefault="00AB4C37" w:rsidP="004F52DA">
            <w:pPr>
              <w:tabs>
                <w:tab w:val="left" w:pos="1920"/>
              </w:tabs>
              <w:rPr>
                <w:rFonts w:ascii="Arial" w:eastAsia="Arial" w:hAnsi="Arial" w:cs="Arial"/>
                <w:color w:val="FFFFFF" w:themeColor="background1"/>
              </w:rPr>
            </w:pPr>
            <w:r>
              <w:rPr>
                <w:rFonts w:ascii="Arial" w:eastAsia="Arial" w:hAnsi="Arial" w:cs="Arial"/>
                <w:color w:val="FFFFFF" w:themeColor="background1"/>
              </w:rPr>
              <w:t>Passed.</w:t>
            </w:r>
          </w:p>
        </w:tc>
      </w:tr>
      <w:tr w:rsidR="00A9004A" w14:paraId="0DFF85E6" w14:textId="4F8518E7" w:rsidTr="009D2C31">
        <w:trPr>
          <w:jc w:val="center"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3364FA11" w14:textId="00AF9224" w:rsidR="00A9004A" w:rsidRPr="009D2C31" w:rsidRDefault="00A9004A" w:rsidP="004F52DA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TS-2.0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3938989E" w14:textId="77777777" w:rsidR="00A9004A" w:rsidRPr="009D2C31" w:rsidRDefault="00A9004A" w:rsidP="004F52DA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FR 2</w:t>
            </w:r>
          </w:p>
          <w:p w14:paraId="255346BF" w14:textId="030717E5" w:rsidR="00A9004A" w:rsidRPr="009D2C31" w:rsidRDefault="00A9004A" w:rsidP="004F52DA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Account Creation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6CDE714" w14:textId="1AC90ECC" w:rsidR="00A9004A" w:rsidRPr="009D2C31" w:rsidRDefault="00A9004A" w:rsidP="004F52DA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Check that account can be created.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E8AE75B" w14:textId="77777777" w:rsidR="00A9004A" w:rsidRPr="009D2C31" w:rsidRDefault="00D87E06" w:rsidP="00AE7698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Start Program.</w:t>
            </w:r>
          </w:p>
          <w:p w14:paraId="15ADB367" w14:textId="77777777" w:rsidR="00D87E06" w:rsidRPr="009D2C31" w:rsidRDefault="00D87E06" w:rsidP="00AE7698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4CB9FB6A" w14:textId="77777777" w:rsidR="00D87E06" w:rsidRPr="009D2C31" w:rsidRDefault="00D87E06" w:rsidP="00AE7698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‘Create Account Button’.</w:t>
            </w:r>
          </w:p>
          <w:p w14:paraId="0CA48607" w14:textId="77777777" w:rsidR="00D87E06" w:rsidRPr="009D2C31" w:rsidRDefault="00D87E06" w:rsidP="00AE7698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2D22BA9E" w14:textId="77777777" w:rsidR="00D87E06" w:rsidRPr="009D2C31" w:rsidRDefault="00D87E06" w:rsidP="00AE7698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Type in details.</w:t>
            </w:r>
          </w:p>
          <w:p w14:paraId="39889289" w14:textId="77777777" w:rsidR="00D87E06" w:rsidRPr="009D2C31" w:rsidRDefault="00D87E06" w:rsidP="00AE7698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2426AE01" w14:textId="442C685D" w:rsidR="00D87E06" w:rsidRPr="009D2C31" w:rsidRDefault="00D87E06" w:rsidP="00AE7698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‘Login’ button.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F028044" w14:textId="45D063BA" w:rsidR="00A9004A" w:rsidRPr="009D2C31" w:rsidRDefault="00E86C67" w:rsidP="004F52DA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Confirmation that account has been created.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40192C89" w14:textId="1C523CEC" w:rsidR="00A9004A" w:rsidRPr="00767557" w:rsidRDefault="00AB4C37" w:rsidP="004F52DA">
            <w:pPr>
              <w:tabs>
                <w:tab w:val="left" w:pos="1920"/>
              </w:tabs>
              <w:rPr>
                <w:rFonts w:ascii="Arial" w:eastAsia="Arial" w:hAnsi="Arial" w:cs="Arial"/>
                <w:color w:val="FFFFFF" w:themeColor="background1"/>
              </w:rPr>
            </w:pPr>
            <w:r>
              <w:rPr>
                <w:rFonts w:ascii="Arial" w:eastAsia="Arial" w:hAnsi="Arial" w:cs="Arial"/>
                <w:color w:val="FFFFFF" w:themeColor="background1"/>
              </w:rPr>
              <w:t>Passed.</w:t>
            </w:r>
          </w:p>
        </w:tc>
      </w:tr>
      <w:tr w:rsidR="00A9004A" w14:paraId="4610504F" w14:textId="77777777" w:rsidTr="009D2C31">
        <w:trPr>
          <w:trHeight w:val="2497"/>
          <w:jc w:val="center"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43C6E46" w14:textId="5B03394F" w:rsidR="00A9004A" w:rsidRPr="009D2C31" w:rsidRDefault="002431BD" w:rsidP="004F52DA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TS-2.1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5B21BAE" w14:textId="77777777" w:rsidR="00D87E06" w:rsidRPr="009D2C31" w:rsidRDefault="00D87E06" w:rsidP="00D87E06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FR 2</w:t>
            </w:r>
          </w:p>
          <w:p w14:paraId="7D5F6CCF" w14:textId="1CDC8607" w:rsidR="00A9004A" w:rsidRPr="009D2C31" w:rsidRDefault="00D87E06" w:rsidP="00D87E06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Account Creation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0DE4B4B" w14:textId="4F210344" w:rsidR="00A9004A" w:rsidRPr="009D2C31" w:rsidRDefault="00A9004A" w:rsidP="004F52DA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Check that only correct password format can be used.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783970F" w14:textId="77777777" w:rsidR="00A9004A" w:rsidRPr="009D2C31" w:rsidRDefault="00D87E06" w:rsidP="00AE7698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Start Program.</w:t>
            </w:r>
          </w:p>
          <w:p w14:paraId="34559E33" w14:textId="77777777" w:rsidR="00D87E06" w:rsidRPr="009D2C31" w:rsidRDefault="00D87E06" w:rsidP="00AE7698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33B72BC5" w14:textId="77777777" w:rsidR="00D87E06" w:rsidRPr="009D2C31" w:rsidRDefault="00D87E06" w:rsidP="00AE7698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‘Create Account Button’.</w:t>
            </w:r>
          </w:p>
          <w:p w14:paraId="2E9228CC" w14:textId="77777777" w:rsidR="00D87E06" w:rsidRPr="009D2C31" w:rsidRDefault="00D87E06" w:rsidP="00AE7698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3F60D01A" w14:textId="77777777" w:rsidR="00D87E06" w:rsidRPr="009D2C31" w:rsidRDefault="00D87E06" w:rsidP="00AE7698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Type in details.</w:t>
            </w:r>
          </w:p>
          <w:p w14:paraId="564335E9" w14:textId="77777777" w:rsidR="00D87E06" w:rsidRPr="009D2C31" w:rsidRDefault="00D87E06" w:rsidP="00AE7698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243B99A5" w14:textId="77777777" w:rsidR="00D87E06" w:rsidRPr="009D2C31" w:rsidRDefault="00D87E06" w:rsidP="00AE7698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Type in 4 spaces as password.</w:t>
            </w:r>
          </w:p>
          <w:p w14:paraId="1FC612FE" w14:textId="77777777" w:rsidR="00D87E06" w:rsidRPr="009D2C31" w:rsidRDefault="00D87E06" w:rsidP="00AE7698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7AFB4D17" w14:textId="1FFA03C6" w:rsidR="00D87E06" w:rsidRPr="009D2C31" w:rsidRDefault="00D87E06" w:rsidP="00AE7698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‘Login’ button.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B21BF6A" w14:textId="2821BA66" w:rsidR="00A9004A" w:rsidRPr="009D2C31" w:rsidRDefault="00E86C67" w:rsidP="004F52DA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Error and no account created.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</w:tcPr>
          <w:p w14:paraId="08B94171" w14:textId="423CBC13" w:rsidR="00A9004A" w:rsidRPr="00767557" w:rsidRDefault="00767557" w:rsidP="004F52DA">
            <w:pPr>
              <w:tabs>
                <w:tab w:val="left" w:pos="1920"/>
              </w:tabs>
              <w:rPr>
                <w:rFonts w:ascii="Arial" w:eastAsia="Arial" w:hAnsi="Arial" w:cs="Arial"/>
                <w:color w:val="FFFFFF" w:themeColor="background1"/>
              </w:rPr>
            </w:pPr>
            <w:r w:rsidRPr="00767557">
              <w:rPr>
                <w:rFonts w:ascii="Arial" w:eastAsia="Arial" w:hAnsi="Arial" w:cs="Arial"/>
                <w:color w:val="FFFFFF" w:themeColor="background1"/>
              </w:rPr>
              <w:t>Allows account creation.</w:t>
            </w:r>
          </w:p>
        </w:tc>
      </w:tr>
      <w:tr w:rsidR="00D87E06" w14:paraId="609F2CAF" w14:textId="77777777" w:rsidTr="00AB4C37">
        <w:trPr>
          <w:jc w:val="center"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36C2F6B5" w14:textId="585536CD" w:rsidR="00D87E06" w:rsidRPr="009D2C31" w:rsidRDefault="00D87E06" w:rsidP="00D87E06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TS-2.2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30E8DA3" w14:textId="77777777" w:rsidR="00D87E06" w:rsidRPr="009D2C31" w:rsidRDefault="00D87E06" w:rsidP="00D87E06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FR 2</w:t>
            </w:r>
          </w:p>
          <w:p w14:paraId="707F5737" w14:textId="705C90E9" w:rsidR="00D87E06" w:rsidRPr="009D2C31" w:rsidRDefault="00D87E06" w:rsidP="00D87E06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Account Creation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041D489" w14:textId="372FA8F8" w:rsidR="00D87E06" w:rsidRPr="009D2C31" w:rsidRDefault="00D87E06" w:rsidP="00D87E06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Check that only correct email format used.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FC533D9" w14:textId="77777777" w:rsidR="00D87E06" w:rsidRPr="009D2C31" w:rsidRDefault="00D87E06" w:rsidP="00D87E06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Start Program.</w:t>
            </w:r>
          </w:p>
          <w:p w14:paraId="4B62FD46" w14:textId="77777777" w:rsidR="00D87E06" w:rsidRPr="009D2C31" w:rsidRDefault="00D87E06" w:rsidP="00D87E06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2F9B4092" w14:textId="77777777" w:rsidR="00D87E06" w:rsidRPr="009D2C31" w:rsidRDefault="00D87E06" w:rsidP="00D87E06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‘Create Account Button’.</w:t>
            </w:r>
          </w:p>
          <w:p w14:paraId="7208E838" w14:textId="77777777" w:rsidR="00D87E06" w:rsidRPr="009D2C31" w:rsidRDefault="00D87E06" w:rsidP="00D87E06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5AC19B9C" w14:textId="77777777" w:rsidR="00D87E06" w:rsidRPr="009D2C31" w:rsidRDefault="00D87E06" w:rsidP="00D87E06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Type in details.</w:t>
            </w:r>
          </w:p>
          <w:p w14:paraId="507BA5D5" w14:textId="77777777" w:rsidR="00D87E06" w:rsidRPr="009D2C31" w:rsidRDefault="00D87E06" w:rsidP="00D87E06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3295C761" w14:textId="616C2739" w:rsidR="00D87E06" w:rsidRPr="009D2C31" w:rsidRDefault="00D87E06" w:rsidP="00D87E06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Type 1234 as email address.</w:t>
            </w:r>
          </w:p>
          <w:p w14:paraId="370E9667" w14:textId="77777777" w:rsidR="00D87E06" w:rsidRPr="009D2C31" w:rsidRDefault="00D87E06" w:rsidP="00D87E06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588379D7" w14:textId="45ACAFCE" w:rsidR="00D87E06" w:rsidRPr="009D2C31" w:rsidRDefault="00D87E06" w:rsidP="00D87E06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‘Login’ button.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0AB2ED7" w14:textId="38EDCC66" w:rsidR="00D87E06" w:rsidRPr="009D2C31" w:rsidRDefault="00E86C67" w:rsidP="00D87E06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Error and no account created.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</w:tcPr>
          <w:p w14:paraId="4230AE65" w14:textId="414AE019" w:rsidR="00D87E06" w:rsidRPr="00767557" w:rsidRDefault="00AB4C37" w:rsidP="00D87E06">
            <w:pPr>
              <w:tabs>
                <w:tab w:val="left" w:pos="1920"/>
              </w:tabs>
              <w:rPr>
                <w:rFonts w:ascii="Arial" w:eastAsia="Arial" w:hAnsi="Arial" w:cs="Arial"/>
                <w:color w:val="FFFFFF" w:themeColor="background1"/>
              </w:rPr>
            </w:pPr>
            <w:r>
              <w:rPr>
                <w:rFonts w:ascii="Arial" w:eastAsia="Arial" w:hAnsi="Arial" w:cs="Arial"/>
                <w:color w:val="FFFFFF" w:themeColor="background1"/>
              </w:rPr>
              <w:t>Allows account creation.</w:t>
            </w:r>
          </w:p>
        </w:tc>
      </w:tr>
      <w:tr w:rsidR="00D87E06" w14:paraId="6CFF34D0" w14:textId="77777777" w:rsidTr="009D2C31">
        <w:trPr>
          <w:jc w:val="center"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3C028119" w14:textId="2FF9609F" w:rsidR="00D87E06" w:rsidRPr="009D2C31" w:rsidRDefault="00D87E06" w:rsidP="00D87E06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TS-2.3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A302DA9" w14:textId="77777777" w:rsidR="00D87E06" w:rsidRPr="009D2C31" w:rsidRDefault="00D87E06" w:rsidP="00D87E06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FR 2</w:t>
            </w:r>
          </w:p>
          <w:p w14:paraId="471F6A88" w14:textId="15547F58" w:rsidR="00D87E06" w:rsidRPr="009D2C31" w:rsidRDefault="00D87E06" w:rsidP="00D87E06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Account Creation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B46C411" w14:textId="0B4F4A1F" w:rsidR="00D87E06" w:rsidRPr="009D2C31" w:rsidRDefault="00D87E06" w:rsidP="00D87E06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 xml:space="preserve">Check that </w:t>
            </w:r>
            <w:r w:rsidR="00A156B9" w:rsidRPr="009D2C31">
              <w:rPr>
                <w:rFonts w:ascii="Arial" w:eastAsia="Arial" w:hAnsi="Arial" w:cs="Arial"/>
              </w:rPr>
              <w:t xml:space="preserve">account </w:t>
            </w:r>
            <w:r w:rsidRPr="009D2C31">
              <w:rPr>
                <w:rFonts w:ascii="Arial" w:eastAsia="Arial" w:hAnsi="Arial" w:cs="Arial"/>
              </w:rPr>
              <w:t xml:space="preserve">has not already been used for </w:t>
            </w:r>
            <w:r w:rsidR="00A156B9" w:rsidRPr="009D2C31">
              <w:rPr>
                <w:rFonts w:ascii="Arial" w:eastAsia="Arial" w:hAnsi="Arial" w:cs="Arial"/>
              </w:rPr>
              <w:t xml:space="preserve">account </w:t>
            </w:r>
            <w:r w:rsidRPr="009D2C31">
              <w:rPr>
                <w:rFonts w:ascii="Arial" w:eastAsia="Arial" w:hAnsi="Arial" w:cs="Arial"/>
              </w:rPr>
              <w:t>creation.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E7A001D" w14:textId="77777777" w:rsidR="00A156B9" w:rsidRPr="009D2C31" w:rsidRDefault="00A156B9" w:rsidP="00A156B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Start Program.</w:t>
            </w:r>
          </w:p>
          <w:p w14:paraId="49630C16" w14:textId="77777777" w:rsidR="00A156B9" w:rsidRPr="009D2C31" w:rsidRDefault="00A156B9" w:rsidP="00A156B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77D380A1" w14:textId="77777777" w:rsidR="00A156B9" w:rsidRPr="009D2C31" w:rsidRDefault="00A156B9" w:rsidP="00A156B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‘Create Account Button’.</w:t>
            </w:r>
          </w:p>
          <w:p w14:paraId="07FA9C20" w14:textId="77777777" w:rsidR="00A156B9" w:rsidRPr="009D2C31" w:rsidRDefault="00A156B9" w:rsidP="00A156B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34442003" w14:textId="450EA930" w:rsidR="00A156B9" w:rsidRPr="009D2C31" w:rsidRDefault="00A156B9" w:rsidP="00A156B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Type in exact details used in TS-2.0.</w:t>
            </w:r>
          </w:p>
          <w:p w14:paraId="348CE942" w14:textId="77777777" w:rsidR="00A156B9" w:rsidRPr="009D2C31" w:rsidRDefault="00A156B9" w:rsidP="00A156B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04DC7FCB" w14:textId="1CDD5E79" w:rsidR="00D87E06" w:rsidRPr="009D2C31" w:rsidRDefault="00A156B9" w:rsidP="00A156B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‘Login’ button.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3D75A848" w14:textId="22B32384" w:rsidR="00D87E06" w:rsidRPr="009D2C31" w:rsidRDefault="00E86C67" w:rsidP="00D87E06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Error and no account created.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374CFD80" w14:textId="77777777" w:rsidR="00D87E06" w:rsidRDefault="00AB4C37" w:rsidP="00D87E06">
            <w:pPr>
              <w:tabs>
                <w:tab w:val="left" w:pos="1920"/>
              </w:tabs>
              <w:rPr>
                <w:rFonts w:ascii="Arial" w:eastAsia="Arial" w:hAnsi="Arial" w:cs="Arial"/>
                <w:color w:val="FFFFFF" w:themeColor="background1"/>
              </w:rPr>
            </w:pPr>
            <w:r>
              <w:rPr>
                <w:rFonts w:ascii="Arial" w:eastAsia="Arial" w:hAnsi="Arial" w:cs="Arial"/>
                <w:color w:val="FFFFFF" w:themeColor="background1"/>
              </w:rPr>
              <w:t>Passed.</w:t>
            </w:r>
          </w:p>
          <w:p w14:paraId="3CACA254" w14:textId="77777777" w:rsidR="00AB4C37" w:rsidRDefault="00AB4C37" w:rsidP="00D87E06">
            <w:pPr>
              <w:tabs>
                <w:tab w:val="left" w:pos="1920"/>
              </w:tabs>
              <w:rPr>
                <w:rFonts w:ascii="Arial" w:eastAsia="Arial" w:hAnsi="Arial" w:cs="Arial"/>
                <w:color w:val="FFFFFF" w:themeColor="background1"/>
              </w:rPr>
            </w:pPr>
          </w:p>
          <w:p w14:paraId="65C5B6B5" w14:textId="4037AE96" w:rsidR="00AB4C37" w:rsidRPr="00767557" w:rsidRDefault="00AB4C37" w:rsidP="00D87E06">
            <w:pPr>
              <w:tabs>
                <w:tab w:val="left" w:pos="1920"/>
              </w:tabs>
              <w:rPr>
                <w:rFonts w:ascii="Arial" w:eastAsia="Arial" w:hAnsi="Arial" w:cs="Arial"/>
                <w:color w:val="FFFFFF" w:themeColor="background1"/>
              </w:rPr>
            </w:pPr>
            <w:r>
              <w:rPr>
                <w:rFonts w:ascii="Arial" w:eastAsia="Arial" w:hAnsi="Arial" w:cs="Arial"/>
                <w:color w:val="FFFFFF" w:themeColor="background1"/>
              </w:rPr>
              <w:t>No error.</w:t>
            </w:r>
          </w:p>
        </w:tc>
      </w:tr>
      <w:tr w:rsidR="00D87E06" w14:paraId="0D722715" w14:textId="77777777" w:rsidTr="009D2C31">
        <w:trPr>
          <w:jc w:val="center"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3392BCD1" w14:textId="784257AA" w:rsidR="00D87E06" w:rsidRPr="009D2C31" w:rsidRDefault="00D87E06" w:rsidP="00D87E06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TS-2.4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5A6095D" w14:textId="77777777" w:rsidR="00D87E06" w:rsidRPr="009D2C31" w:rsidRDefault="00D87E06" w:rsidP="00D87E06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FR 2</w:t>
            </w:r>
          </w:p>
          <w:p w14:paraId="1F626E67" w14:textId="2DC2300B" w:rsidR="00D87E06" w:rsidRPr="009D2C31" w:rsidRDefault="00D87E06" w:rsidP="00D87E06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Account Creation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E321C0B" w14:textId="4677463D" w:rsidR="00D87E06" w:rsidRPr="009D2C31" w:rsidRDefault="00D87E06" w:rsidP="00D87E06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Check that ‘Confirm Password’ actually ensures matching passwords.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2948B41" w14:textId="77777777" w:rsidR="00A156B9" w:rsidRPr="009D2C31" w:rsidRDefault="00A156B9" w:rsidP="00A156B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Start Program.</w:t>
            </w:r>
          </w:p>
          <w:p w14:paraId="57AF19E6" w14:textId="77777777" w:rsidR="00A156B9" w:rsidRPr="009D2C31" w:rsidRDefault="00A156B9" w:rsidP="00A156B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73816BDC" w14:textId="77777777" w:rsidR="00A156B9" w:rsidRPr="009D2C31" w:rsidRDefault="00A156B9" w:rsidP="00A156B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‘Create Account Button’.</w:t>
            </w:r>
          </w:p>
          <w:p w14:paraId="4713D8EC" w14:textId="77777777" w:rsidR="00A156B9" w:rsidRPr="009D2C31" w:rsidRDefault="00A156B9" w:rsidP="00A156B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5F75B544" w14:textId="77777777" w:rsidR="00A156B9" w:rsidRPr="009D2C31" w:rsidRDefault="00A156B9" w:rsidP="00A156B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lastRenderedPageBreak/>
              <w:t>Type in details.</w:t>
            </w:r>
          </w:p>
          <w:p w14:paraId="41B7E23F" w14:textId="77777777" w:rsidR="00A156B9" w:rsidRPr="009D2C31" w:rsidRDefault="00A156B9" w:rsidP="00A156B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397550E2" w14:textId="45AFE798" w:rsidR="00A156B9" w:rsidRPr="009D2C31" w:rsidRDefault="00A156B9" w:rsidP="00A156B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Type different passwords in ‘Password’ and ‘Confirm Password’ box.</w:t>
            </w:r>
          </w:p>
          <w:p w14:paraId="1EC153E5" w14:textId="77777777" w:rsidR="00A156B9" w:rsidRPr="009D2C31" w:rsidRDefault="00A156B9" w:rsidP="00A156B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036A9570" w14:textId="64ACBAC0" w:rsidR="00D87E06" w:rsidRPr="009D2C31" w:rsidRDefault="00A156B9" w:rsidP="00A156B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‘Login’ button.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BDEC896" w14:textId="5A2FA41A" w:rsidR="00D87E06" w:rsidRPr="009D2C31" w:rsidRDefault="00E86C67" w:rsidP="00D87E06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lastRenderedPageBreak/>
              <w:t>Error and no account created.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0CC21A28" w14:textId="0BAC320D" w:rsidR="00D87E06" w:rsidRPr="00767557" w:rsidRDefault="00AB4C37" w:rsidP="00D87E06">
            <w:pPr>
              <w:tabs>
                <w:tab w:val="left" w:pos="1920"/>
              </w:tabs>
              <w:rPr>
                <w:rFonts w:ascii="Arial" w:eastAsia="Arial" w:hAnsi="Arial" w:cs="Arial"/>
                <w:color w:val="FFFFFF" w:themeColor="background1"/>
              </w:rPr>
            </w:pPr>
            <w:r>
              <w:rPr>
                <w:rFonts w:ascii="Arial" w:eastAsia="Arial" w:hAnsi="Arial" w:cs="Arial"/>
                <w:color w:val="FFFFFF" w:themeColor="background1"/>
              </w:rPr>
              <w:t>Passed.</w:t>
            </w:r>
          </w:p>
        </w:tc>
      </w:tr>
      <w:tr w:rsidR="00D87E06" w14:paraId="717A20E9" w14:textId="77777777" w:rsidTr="009D2C31">
        <w:trPr>
          <w:jc w:val="center"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DFA47D3" w14:textId="6AC4867B" w:rsidR="00D87E06" w:rsidRPr="009D2C31" w:rsidRDefault="00D87E06" w:rsidP="00D87E06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TS-3.0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6C0AFBE" w14:textId="77777777" w:rsidR="00D87E06" w:rsidRPr="009D2C31" w:rsidRDefault="00D87E06" w:rsidP="00D87E06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FR 3</w:t>
            </w:r>
          </w:p>
          <w:p w14:paraId="15A253AE" w14:textId="301108C1" w:rsidR="00D87E06" w:rsidRPr="009D2C31" w:rsidRDefault="00D87E06" w:rsidP="00D87E06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Login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F70EE84" w14:textId="3F3D3A09" w:rsidR="00D87E06" w:rsidRPr="009D2C31" w:rsidRDefault="00D87E06" w:rsidP="00D87E06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Check that account can be logged into.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7B56707" w14:textId="77777777" w:rsidR="00D87E06" w:rsidRPr="009D2C31" w:rsidRDefault="00A156B9" w:rsidP="00D87E06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Start Program.</w:t>
            </w:r>
          </w:p>
          <w:p w14:paraId="26120841" w14:textId="77777777" w:rsidR="00A156B9" w:rsidRPr="009D2C31" w:rsidRDefault="00A156B9" w:rsidP="00D87E06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1B3E1D1A" w14:textId="77777777" w:rsidR="00A156B9" w:rsidRPr="009D2C31" w:rsidRDefault="00A156B9" w:rsidP="00D87E06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Select Account to be logged into.</w:t>
            </w:r>
          </w:p>
          <w:p w14:paraId="4B64FBD8" w14:textId="77777777" w:rsidR="00A156B9" w:rsidRPr="009D2C31" w:rsidRDefault="00A156B9" w:rsidP="00D87E06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18CBFE86" w14:textId="77777777" w:rsidR="00A156B9" w:rsidRPr="009D2C31" w:rsidRDefault="00A156B9" w:rsidP="00D87E06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Type in correct password.</w:t>
            </w:r>
          </w:p>
          <w:p w14:paraId="6CD6D29A" w14:textId="77777777" w:rsidR="00A156B9" w:rsidRPr="009D2C31" w:rsidRDefault="00A156B9" w:rsidP="00D87E06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7A7AE92F" w14:textId="5E3906B7" w:rsidR="00A156B9" w:rsidRPr="009D2C31" w:rsidRDefault="00A156B9" w:rsidP="00D87E06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‘Login’ button.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AD9A137" w14:textId="77777777" w:rsidR="00D87E06" w:rsidRPr="009D2C31" w:rsidRDefault="00E86C67" w:rsidP="00D87E06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Confirmation that account has been logged into.</w:t>
            </w:r>
          </w:p>
          <w:p w14:paraId="711EE36D" w14:textId="77777777" w:rsidR="00E86C67" w:rsidRPr="009D2C31" w:rsidRDefault="00E86C67" w:rsidP="00D87E06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296AD245" w14:textId="4931F224" w:rsidR="00E86C67" w:rsidRPr="009D2C31" w:rsidRDefault="00E86C67" w:rsidP="00D87E06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Home screen opens.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02116C73" w14:textId="2980BDFD" w:rsidR="00D87E06" w:rsidRPr="00767557" w:rsidRDefault="00AB4C37" w:rsidP="00D87E06">
            <w:pPr>
              <w:tabs>
                <w:tab w:val="left" w:pos="1920"/>
              </w:tabs>
              <w:rPr>
                <w:rFonts w:ascii="Arial" w:eastAsia="Arial" w:hAnsi="Arial" w:cs="Arial"/>
                <w:color w:val="FFFFFF" w:themeColor="background1"/>
              </w:rPr>
            </w:pPr>
            <w:r>
              <w:rPr>
                <w:rFonts w:ascii="Arial" w:eastAsia="Arial" w:hAnsi="Arial" w:cs="Arial"/>
                <w:color w:val="FFFFFF" w:themeColor="background1"/>
              </w:rPr>
              <w:t>Passed.</w:t>
            </w:r>
          </w:p>
        </w:tc>
      </w:tr>
      <w:tr w:rsidR="00A156B9" w14:paraId="064BA847" w14:textId="77777777" w:rsidTr="009D2C31">
        <w:trPr>
          <w:jc w:val="center"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BFD5378" w14:textId="4E6B3B2C" w:rsidR="00A156B9" w:rsidRPr="009D2C31" w:rsidRDefault="00A156B9" w:rsidP="00A156B9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TS-3.1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3FDBD5E5" w14:textId="77777777" w:rsidR="00A156B9" w:rsidRPr="009D2C31" w:rsidRDefault="00A156B9" w:rsidP="00A156B9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FR 3</w:t>
            </w:r>
          </w:p>
          <w:p w14:paraId="6077D23F" w14:textId="6FA98F66" w:rsidR="00A156B9" w:rsidRPr="009D2C31" w:rsidRDefault="00A156B9" w:rsidP="00A156B9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Login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FC9A8CE" w14:textId="4922D4D6" w:rsidR="00A156B9" w:rsidRPr="009D2C31" w:rsidRDefault="00A156B9" w:rsidP="00A156B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Check that incorrect details cannot be used to log in.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AD904C9" w14:textId="77777777" w:rsidR="00A156B9" w:rsidRPr="009D2C31" w:rsidRDefault="00A156B9" w:rsidP="00A156B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Start Program.</w:t>
            </w:r>
          </w:p>
          <w:p w14:paraId="52997853" w14:textId="77777777" w:rsidR="00A156B9" w:rsidRPr="009D2C31" w:rsidRDefault="00A156B9" w:rsidP="00A156B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64A9DD45" w14:textId="77777777" w:rsidR="00A156B9" w:rsidRPr="009D2C31" w:rsidRDefault="00A156B9" w:rsidP="00A156B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Select Account to be logged into.</w:t>
            </w:r>
          </w:p>
          <w:p w14:paraId="639A8717" w14:textId="77777777" w:rsidR="00A156B9" w:rsidRPr="009D2C31" w:rsidRDefault="00A156B9" w:rsidP="00A156B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3A3D7431" w14:textId="0EE33053" w:rsidR="00A156B9" w:rsidRPr="009D2C31" w:rsidRDefault="00A156B9" w:rsidP="00A156B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Type in incorrect password.</w:t>
            </w:r>
          </w:p>
          <w:p w14:paraId="629F58C9" w14:textId="77777777" w:rsidR="00A156B9" w:rsidRPr="009D2C31" w:rsidRDefault="00A156B9" w:rsidP="00A156B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265DD296" w14:textId="161E00D2" w:rsidR="00A156B9" w:rsidRPr="009D2C31" w:rsidRDefault="00A156B9" w:rsidP="00A156B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‘Login’ button.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2862951" w14:textId="7A23E348" w:rsidR="00A156B9" w:rsidRPr="009D2C31" w:rsidRDefault="00E86C67" w:rsidP="00A156B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Error and refusal to log in.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2FEBDB5F" w14:textId="667F02DA" w:rsidR="00A156B9" w:rsidRPr="00767557" w:rsidRDefault="00AB4C37" w:rsidP="00A156B9">
            <w:pPr>
              <w:tabs>
                <w:tab w:val="left" w:pos="1920"/>
              </w:tabs>
              <w:rPr>
                <w:rFonts w:ascii="Arial" w:eastAsia="Arial" w:hAnsi="Arial" w:cs="Arial"/>
                <w:color w:val="FFFFFF" w:themeColor="background1"/>
              </w:rPr>
            </w:pPr>
            <w:r>
              <w:rPr>
                <w:rFonts w:ascii="Arial" w:eastAsia="Arial" w:hAnsi="Arial" w:cs="Arial"/>
                <w:color w:val="FFFFFF" w:themeColor="background1"/>
              </w:rPr>
              <w:t>Passed.</w:t>
            </w:r>
          </w:p>
        </w:tc>
      </w:tr>
      <w:tr w:rsidR="00A156B9" w14:paraId="638A9789" w14:textId="77777777" w:rsidTr="00117C9C">
        <w:trPr>
          <w:jc w:val="center"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C164E63" w14:textId="3AEE1117" w:rsidR="00A156B9" w:rsidRPr="009D2C31" w:rsidRDefault="00A156B9" w:rsidP="00A156B9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TS-3.2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6EF3AC2" w14:textId="77777777" w:rsidR="00A156B9" w:rsidRPr="009D2C31" w:rsidRDefault="00A156B9" w:rsidP="00A156B9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FR 3</w:t>
            </w:r>
          </w:p>
          <w:p w14:paraId="4EC9F565" w14:textId="32AE0450" w:rsidR="00A156B9" w:rsidRPr="009D2C31" w:rsidRDefault="00A156B9" w:rsidP="00A156B9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Login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34D7FDD5" w14:textId="17453315" w:rsidR="00A156B9" w:rsidRPr="009D2C31" w:rsidRDefault="00A156B9" w:rsidP="00A156B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Check that account can be logged out of.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5B7F99F" w14:textId="77777777" w:rsidR="00A156B9" w:rsidRPr="009D2C31" w:rsidRDefault="00A156B9" w:rsidP="00A156B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Start Program.</w:t>
            </w:r>
          </w:p>
          <w:p w14:paraId="0DF03C3B" w14:textId="77777777" w:rsidR="00A156B9" w:rsidRPr="009D2C31" w:rsidRDefault="00A156B9" w:rsidP="00A156B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54435363" w14:textId="77777777" w:rsidR="00A156B9" w:rsidRPr="009D2C31" w:rsidRDefault="00A156B9" w:rsidP="00A156B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Select Account to be logged into.</w:t>
            </w:r>
          </w:p>
          <w:p w14:paraId="35E2E065" w14:textId="77777777" w:rsidR="00A156B9" w:rsidRPr="009D2C31" w:rsidRDefault="00A156B9" w:rsidP="00A156B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5BC75DF4" w14:textId="77777777" w:rsidR="00A156B9" w:rsidRPr="009D2C31" w:rsidRDefault="00A156B9" w:rsidP="00A156B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Type in correct password.</w:t>
            </w:r>
          </w:p>
          <w:p w14:paraId="0A6C3CA0" w14:textId="77777777" w:rsidR="00A156B9" w:rsidRPr="009D2C31" w:rsidRDefault="00A156B9" w:rsidP="00A156B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57418DD0" w14:textId="77777777" w:rsidR="00A156B9" w:rsidRPr="009D2C31" w:rsidRDefault="00A156B9" w:rsidP="00A156B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‘Login’ button.</w:t>
            </w:r>
          </w:p>
          <w:p w14:paraId="20F23E5B" w14:textId="77777777" w:rsidR="00A156B9" w:rsidRPr="009D2C31" w:rsidRDefault="00A156B9" w:rsidP="00A156B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5D319B8F" w14:textId="6414C172" w:rsidR="00A156B9" w:rsidRPr="009D2C31" w:rsidRDefault="00A156B9" w:rsidP="00A156B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Select ‘Menu’ button in top left corner of the screen.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0E2216C" w14:textId="77777777" w:rsidR="00A156B9" w:rsidRPr="009D2C31" w:rsidRDefault="00E86C67" w:rsidP="00A156B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Return to account screen.</w:t>
            </w:r>
          </w:p>
          <w:p w14:paraId="55E68391" w14:textId="77777777" w:rsidR="00E86C67" w:rsidRPr="009D2C31" w:rsidRDefault="00E86C67" w:rsidP="00A156B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00C0B012" w14:textId="4875E58E" w:rsidR="00E86C67" w:rsidRPr="009D2C31" w:rsidRDefault="00E86C67" w:rsidP="00A156B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Confirmation of logout.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</w:tcPr>
          <w:p w14:paraId="7B2F6034" w14:textId="79424F08" w:rsidR="00A156B9" w:rsidRPr="00767557" w:rsidRDefault="00117C9C" w:rsidP="00A156B9">
            <w:pPr>
              <w:tabs>
                <w:tab w:val="left" w:pos="1920"/>
              </w:tabs>
              <w:rPr>
                <w:rFonts w:ascii="Arial" w:eastAsia="Arial" w:hAnsi="Arial" w:cs="Arial"/>
                <w:color w:val="FFFFFF" w:themeColor="background1"/>
              </w:rPr>
            </w:pPr>
            <w:r>
              <w:rPr>
                <w:rFonts w:ascii="Arial" w:eastAsia="Arial" w:hAnsi="Arial" w:cs="Arial"/>
                <w:color w:val="FFFFFF" w:themeColor="background1"/>
              </w:rPr>
              <w:t>No way to logout.</w:t>
            </w:r>
          </w:p>
        </w:tc>
      </w:tr>
      <w:tr w:rsidR="00A156B9" w14:paraId="24E8B560" w14:textId="77777777" w:rsidTr="009D2C31">
        <w:trPr>
          <w:jc w:val="center"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5AB2CFD" w14:textId="40AB35CE" w:rsidR="00A156B9" w:rsidRPr="009D2C31" w:rsidRDefault="00A156B9" w:rsidP="00A156B9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TS-4.0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95DB72A" w14:textId="77777777" w:rsidR="00A156B9" w:rsidRPr="009D2C31" w:rsidRDefault="00A156B9" w:rsidP="00A156B9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FR 4</w:t>
            </w:r>
          </w:p>
          <w:p w14:paraId="42E9D5DA" w14:textId="7B545112" w:rsidR="00A156B9" w:rsidRPr="009D2C31" w:rsidRDefault="00A156B9" w:rsidP="00A156B9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Home Screen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FBDF46C" w14:textId="13EB9390" w:rsidR="00A156B9" w:rsidRPr="009D2C31" w:rsidRDefault="00A156B9" w:rsidP="00A156B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Check that Home Screen loads as expected.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0183DBF" w14:textId="77777777" w:rsidR="00A156B9" w:rsidRPr="009D2C31" w:rsidRDefault="00A156B9" w:rsidP="00A156B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Start Program.</w:t>
            </w:r>
          </w:p>
          <w:p w14:paraId="1D05BD34" w14:textId="77777777" w:rsidR="00A156B9" w:rsidRPr="009D2C31" w:rsidRDefault="00A156B9" w:rsidP="00A156B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00382E30" w14:textId="77777777" w:rsidR="00A156B9" w:rsidRPr="009D2C31" w:rsidRDefault="00A156B9" w:rsidP="00A156B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Select Account to be logged into.</w:t>
            </w:r>
          </w:p>
          <w:p w14:paraId="0650A70E" w14:textId="77777777" w:rsidR="00A156B9" w:rsidRPr="009D2C31" w:rsidRDefault="00A156B9" w:rsidP="00A156B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5F257FBB" w14:textId="77777777" w:rsidR="00A156B9" w:rsidRPr="009D2C31" w:rsidRDefault="00A156B9" w:rsidP="00A156B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Type in correct password.</w:t>
            </w:r>
          </w:p>
          <w:p w14:paraId="3CA20143" w14:textId="77777777" w:rsidR="00A156B9" w:rsidRPr="009D2C31" w:rsidRDefault="00A156B9" w:rsidP="00A156B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5556A01C" w14:textId="2E17303F" w:rsidR="00A156B9" w:rsidRPr="009D2C31" w:rsidRDefault="00A156B9" w:rsidP="00A156B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‘Login’ button.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F40E8B5" w14:textId="3F37611C" w:rsidR="00A156B9" w:rsidRPr="009D2C31" w:rsidRDefault="00E86C67" w:rsidP="00A156B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Home screen displayed.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082C41E5" w14:textId="1E21666D" w:rsidR="00A156B9" w:rsidRPr="00767557" w:rsidRDefault="00117C9C" w:rsidP="00A156B9">
            <w:pPr>
              <w:tabs>
                <w:tab w:val="left" w:pos="1920"/>
              </w:tabs>
              <w:rPr>
                <w:rFonts w:ascii="Arial" w:eastAsia="Arial" w:hAnsi="Arial" w:cs="Arial"/>
                <w:color w:val="FFFFFF" w:themeColor="background1"/>
              </w:rPr>
            </w:pPr>
            <w:r>
              <w:rPr>
                <w:rFonts w:ascii="Arial" w:eastAsia="Arial" w:hAnsi="Arial" w:cs="Arial"/>
                <w:color w:val="FFFFFF" w:themeColor="background1"/>
              </w:rPr>
              <w:t>Passed.</w:t>
            </w:r>
          </w:p>
        </w:tc>
      </w:tr>
      <w:tr w:rsidR="00A156B9" w14:paraId="3D0648C5" w14:textId="20CE5CB6" w:rsidTr="009D2C31">
        <w:trPr>
          <w:jc w:val="center"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EC09030" w14:textId="7C3A1332" w:rsidR="00A156B9" w:rsidRPr="009D2C31" w:rsidRDefault="00A156B9" w:rsidP="00A156B9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TS-4.1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E96D359" w14:textId="77777777" w:rsidR="00A156B9" w:rsidRPr="009D2C31" w:rsidRDefault="00A156B9" w:rsidP="00A156B9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FR 4</w:t>
            </w:r>
          </w:p>
          <w:p w14:paraId="287D1BBF" w14:textId="1B36CA83" w:rsidR="00A156B9" w:rsidRPr="009D2C31" w:rsidRDefault="00A156B9" w:rsidP="00A156B9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Home Screen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29E2E4C" w14:textId="7E159646" w:rsidR="00A156B9" w:rsidRPr="009D2C31" w:rsidRDefault="00A156B9" w:rsidP="00A156B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Check that User Portfolio button works as expected.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47DB7C4" w14:textId="77777777" w:rsidR="00A156B9" w:rsidRPr="009D2C31" w:rsidRDefault="00A156B9" w:rsidP="00A156B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Start Program.</w:t>
            </w:r>
          </w:p>
          <w:p w14:paraId="35FF9B64" w14:textId="77777777" w:rsidR="00A156B9" w:rsidRPr="009D2C31" w:rsidRDefault="00A156B9" w:rsidP="00A156B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29F92638" w14:textId="77777777" w:rsidR="00A156B9" w:rsidRPr="009D2C31" w:rsidRDefault="00A156B9" w:rsidP="00A156B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Select Account to be logged into.</w:t>
            </w:r>
          </w:p>
          <w:p w14:paraId="563BF27B" w14:textId="77777777" w:rsidR="00A156B9" w:rsidRPr="009D2C31" w:rsidRDefault="00A156B9" w:rsidP="00A156B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54D2451B" w14:textId="77777777" w:rsidR="00A156B9" w:rsidRPr="009D2C31" w:rsidRDefault="00A156B9" w:rsidP="00A156B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lastRenderedPageBreak/>
              <w:t>Type in correct password.</w:t>
            </w:r>
          </w:p>
          <w:p w14:paraId="21B1F048" w14:textId="77777777" w:rsidR="00A156B9" w:rsidRPr="009D2C31" w:rsidRDefault="00A156B9" w:rsidP="00A156B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01D41B9C" w14:textId="77777777" w:rsidR="00A156B9" w:rsidRPr="009D2C31" w:rsidRDefault="00A156B9" w:rsidP="00A156B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‘Login’ button.</w:t>
            </w:r>
          </w:p>
          <w:p w14:paraId="011EFDA5" w14:textId="77777777" w:rsidR="00A156B9" w:rsidRPr="009D2C31" w:rsidRDefault="00A156B9" w:rsidP="00A156B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6963177D" w14:textId="7287998F" w:rsidR="00A156B9" w:rsidRPr="009D2C31" w:rsidRDefault="00A156B9" w:rsidP="00A156B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‘User Portfolio’.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C0D8078" w14:textId="0A1B6059" w:rsidR="00A156B9" w:rsidRPr="009D2C31" w:rsidRDefault="00E86C67" w:rsidP="00A156B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lastRenderedPageBreak/>
              <w:t>Portfolio screen displayed.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27C77CE6" w14:textId="623AEC5E" w:rsidR="00A156B9" w:rsidRPr="00767557" w:rsidRDefault="00117C9C" w:rsidP="00A156B9">
            <w:pPr>
              <w:tabs>
                <w:tab w:val="left" w:pos="1920"/>
              </w:tabs>
              <w:rPr>
                <w:rFonts w:ascii="Arial" w:eastAsia="Arial" w:hAnsi="Arial" w:cs="Arial"/>
                <w:color w:val="FFFFFF" w:themeColor="background1"/>
              </w:rPr>
            </w:pPr>
            <w:r>
              <w:rPr>
                <w:rFonts w:ascii="Arial" w:eastAsia="Arial" w:hAnsi="Arial" w:cs="Arial"/>
                <w:color w:val="FFFFFF" w:themeColor="background1"/>
              </w:rPr>
              <w:t>Passed.</w:t>
            </w:r>
          </w:p>
        </w:tc>
      </w:tr>
      <w:tr w:rsidR="00A156B9" w14:paraId="05AF605E" w14:textId="2B0F41AC" w:rsidTr="009D2C31">
        <w:trPr>
          <w:jc w:val="center"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35228ADA" w14:textId="4B8ECE95" w:rsidR="00A156B9" w:rsidRPr="009D2C31" w:rsidRDefault="00A156B9" w:rsidP="00A156B9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TS-4.2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003BA84" w14:textId="77777777" w:rsidR="00A156B9" w:rsidRPr="009D2C31" w:rsidRDefault="00A156B9" w:rsidP="00A156B9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FR 4</w:t>
            </w:r>
          </w:p>
          <w:p w14:paraId="6B27AC80" w14:textId="4A1712E6" w:rsidR="00A156B9" w:rsidRPr="009D2C31" w:rsidRDefault="00A156B9" w:rsidP="00A156B9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Home Screen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C1189F5" w14:textId="02A0C015" w:rsidR="00A156B9" w:rsidRPr="009D2C31" w:rsidRDefault="00A156B9" w:rsidP="00A156B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Check that acquire new skills button works as expected.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8C6CC27" w14:textId="77777777" w:rsidR="00A156B9" w:rsidRPr="009D2C31" w:rsidRDefault="00A156B9" w:rsidP="00A156B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Start Program.</w:t>
            </w:r>
          </w:p>
          <w:p w14:paraId="1D92B5CF" w14:textId="77777777" w:rsidR="00A156B9" w:rsidRPr="009D2C31" w:rsidRDefault="00A156B9" w:rsidP="00A156B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20557E2C" w14:textId="77777777" w:rsidR="00A156B9" w:rsidRPr="009D2C31" w:rsidRDefault="00A156B9" w:rsidP="00A156B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Select Account to be logged into.</w:t>
            </w:r>
          </w:p>
          <w:p w14:paraId="0AD62BC3" w14:textId="77777777" w:rsidR="00A156B9" w:rsidRPr="009D2C31" w:rsidRDefault="00A156B9" w:rsidP="00A156B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5559A025" w14:textId="77777777" w:rsidR="00A156B9" w:rsidRPr="009D2C31" w:rsidRDefault="00A156B9" w:rsidP="00A156B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Type in correct password.</w:t>
            </w:r>
          </w:p>
          <w:p w14:paraId="6A619025" w14:textId="77777777" w:rsidR="00A156B9" w:rsidRPr="009D2C31" w:rsidRDefault="00A156B9" w:rsidP="00A156B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3BE3BA14" w14:textId="77777777" w:rsidR="00A156B9" w:rsidRPr="009D2C31" w:rsidRDefault="00A156B9" w:rsidP="00A156B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‘Login’ button.</w:t>
            </w:r>
          </w:p>
          <w:p w14:paraId="2A66548E" w14:textId="77777777" w:rsidR="00A156B9" w:rsidRPr="009D2C31" w:rsidRDefault="00A156B9" w:rsidP="00A156B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77E665BA" w14:textId="7E742FC9" w:rsidR="00A156B9" w:rsidRPr="009D2C31" w:rsidRDefault="00A156B9" w:rsidP="00A156B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‘Acquire New Skills’ button.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B415D91" w14:textId="3B5958FA" w:rsidR="00A156B9" w:rsidRPr="009D2C31" w:rsidRDefault="00E86C67" w:rsidP="00A156B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Acquire new skills screen displayed.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03572D38" w14:textId="06C331B4" w:rsidR="00A156B9" w:rsidRPr="00767557" w:rsidRDefault="00117C9C" w:rsidP="00A156B9">
            <w:pPr>
              <w:tabs>
                <w:tab w:val="left" w:pos="1920"/>
              </w:tabs>
              <w:rPr>
                <w:rFonts w:ascii="Arial" w:eastAsia="Arial" w:hAnsi="Arial" w:cs="Arial"/>
                <w:color w:val="FFFFFF" w:themeColor="background1"/>
              </w:rPr>
            </w:pPr>
            <w:r>
              <w:rPr>
                <w:rFonts w:ascii="Arial" w:eastAsia="Arial" w:hAnsi="Arial" w:cs="Arial"/>
                <w:color w:val="FFFFFF" w:themeColor="background1"/>
              </w:rPr>
              <w:t>Passed.</w:t>
            </w:r>
          </w:p>
        </w:tc>
      </w:tr>
      <w:tr w:rsidR="00A156B9" w14:paraId="222BBF7F" w14:textId="426E66A1" w:rsidTr="009D2C31">
        <w:trPr>
          <w:jc w:val="center"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34109DB6" w14:textId="2B6F1849" w:rsidR="00A156B9" w:rsidRPr="009D2C31" w:rsidRDefault="00A156B9" w:rsidP="00A156B9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TS-4.3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23CDD30" w14:textId="77777777" w:rsidR="00A156B9" w:rsidRPr="009D2C31" w:rsidRDefault="00A156B9" w:rsidP="00A156B9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FR 4</w:t>
            </w:r>
          </w:p>
          <w:p w14:paraId="34C916E2" w14:textId="23FE8043" w:rsidR="00A156B9" w:rsidRPr="009D2C31" w:rsidRDefault="00A156B9" w:rsidP="00A156B9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Home Screen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17FBBA3" w14:textId="5BDDC7E0" w:rsidR="00A156B9" w:rsidRPr="009D2C31" w:rsidRDefault="00A156B9" w:rsidP="00A156B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Check that Find a Job button works as expected.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A541F44" w14:textId="77777777" w:rsidR="00A156B9" w:rsidRPr="009D2C31" w:rsidRDefault="00A156B9" w:rsidP="00A156B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Start Program.</w:t>
            </w:r>
          </w:p>
          <w:p w14:paraId="18403EB6" w14:textId="77777777" w:rsidR="00A156B9" w:rsidRPr="009D2C31" w:rsidRDefault="00A156B9" w:rsidP="00A156B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73B278C6" w14:textId="77777777" w:rsidR="00A156B9" w:rsidRPr="009D2C31" w:rsidRDefault="00A156B9" w:rsidP="00A156B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Select Account to be logged into.</w:t>
            </w:r>
          </w:p>
          <w:p w14:paraId="20D027A9" w14:textId="77777777" w:rsidR="00A156B9" w:rsidRPr="009D2C31" w:rsidRDefault="00A156B9" w:rsidP="00A156B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6C8E4F3D" w14:textId="77777777" w:rsidR="00A156B9" w:rsidRPr="009D2C31" w:rsidRDefault="00A156B9" w:rsidP="00A156B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Type in correct password.</w:t>
            </w:r>
          </w:p>
          <w:p w14:paraId="2A82D6FD" w14:textId="77777777" w:rsidR="00A156B9" w:rsidRPr="009D2C31" w:rsidRDefault="00A156B9" w:rsidP="00A156B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787E7D40" w14:textId="77777777" w:rsidR="00A156B9" w:rsidRPr="009D2C31" w:rsidRDefault="00A156B9" w:rsidP="00A156B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‘Login’ button.</w:t>
            </w:r>
          </w:p>
          <w:p w14:paraId="2797FC2F" w14:textId="77777777" w:rsidR="00A156B9" w:rsidRPr="009D2C31" w:rsidRDefault="00A156B9" w:rsidP="00A156B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3C4E2665" w14:textId="204ED1B1" w:rsidR="00A156B9" w:rsidRPr="009D2C31" w:rsidRDefault="00A156B9" w:rsidP="00A156B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‘Find a Job.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01AE0B9" w14:textId="340F01F7" w:rsidR="00A156B9" w:rsidRPr="009D2C31" w:rsidRDefault="00E86C67" w:rsidP="00A156B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Find A Job screen displayed.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20640B8D" w14:textId="550D1856" w:rsidR="00A156B9" w:rsidRPr="00767557" w:rsidRDefault="00117C9C" w:rsidP="00A156B9">
            <w:pPr>
              <w:tabs>
                <w:tab w:val="left" w:pos="1920"/>
              </w:tabs>
              <w:rPr>
                <w:rFonts w:ascii="Arial" w:eastAsia="Arial" w:hAnsi="Arial" w:cs="Arial"/>
                <w:color w:val="FFFFFF" w:themeColor="background1"/>
              </w:rPr>
            </w:pPr>
            <w:r>
              <w:rPr>
                <w:rFonts w:ascii="Arial" w:eastAsia="Arial" w:hAnsi="Arial" w:cs="Arial"/>
                <w:color w:val="FFFFFF" w:themeColor="background1"/>
              </w:rPr>
              <w:t>Passed.</w:t>
            </w:r>
          </w:p>
        </w:tc>
      </w:tr>
      <w:tr w:rsidR="00DF1E16" w14:paraId="1209C075" w14:textId="391BEAA1" w:rsidTr="009D2C31">
        <w:trPr>
          <w:jc w:val="center"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35E3E03" w14:textId="37F0CB73" w:rsidR="00DF1E16" w:rsidRPr="009D2C31" w:rsidRDefault="00DF1E16" w:rsidP="00DF1E16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TS-4.4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58B4DB3" w14:textId="77777777" w:rsidR="00DF1E16" w:rsidRPr="009D2C31" w:rsidRDefault="00DF1E16" w:rsidP="00DF1E16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FR 4</w:t>
            </w:r>
          </w:p>
          <w:p w14:paraId="5EDEB680" w14:textId="7C30B12D" w:rsidR="00DF1E16" w:rsidRPr="009D2C31" w:rsidRDefault="00DF1E16" w:rsidP="00DF1E16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Home Screen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10C2CA3" w14:textId="78E02914" w:rsidR="00DF1E16" w:rsidRPr="009D2C31" w:rsidRDefault="00DF1E16" w:rsidP="00DF1E16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Check that Action Plan button works as expected.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20B835B" w14:textId="77777777" w:rsidR="00DF1E16" w:rsidRPr="009D2C31" w:rsidRDefault="00DF1E16" w:rsidP="00DF1E16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Start Program.</w:t>
            </w:r>
          </w:p>
          <w:p w14:paraId="1EBB1E04" w14:textId="77777777" w:rsidR="00DF1E16" w:rsidRPr="009D2C31" w:rsidRDefault="00DF1E16" w:rsidP="00DF1E16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0B7B3EC5" w14:textId="77777777" w:rsidR="00DF1E16" w:rsidRPr="009D2C31" w:rsidRDefault="00DF1E16" w:rsidP="00DF1E16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Select Account to be logged into.</w:t>
            </w:r>
          </w:p>
          <w:p w14:paraId="1223D1B4" w14:textId="77777777" w:rsidR="00DF1E16" w:rsidRPr="009D2C31" w:rsidRDefault="00DF1E16" w:rsidP="00DF1E16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03309A78" w14:textId="77777777" w:rsidR="00DF1E16" w:rsidRPr="009D2C31" w:rsidRDefault="00DF1E16" w:rsidP="00DF1E16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Type in correct password.</w:t>
            </w:r>
          </w:p>
          <w:p w14:paraId="7AA2AA48" w14:textId="77777777" w:rsidR="00DF1E16" w:rsidRPr="009D2C31" w:rsidRDefault="00DF1E16" w:rsidP="00DF1E16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4D6B914E" w14:textId="77777777" w:rsidR="00DF1E16" w:rsidRPr="009D2C31" w:rsidRDefault="00DF1E16" w:rsidP="00DF1E16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‘Login’ button.</w:t>
            </w:r>
          </w:p>
          <w:p w14:paraId="32B24590" w14:textId="77777777" w:rsidR="00DF1E16" w:rsidRPr="009D2C31" w:rsidRDefault="00DF1E16" w:rsidP="00DF1E16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49D62797" w14:textId="3E395297" w:rsidR="00DF1E16" w:rsidRPr="009D2C31" w:rsidRDefault="00DF1E16" w:rsidP="00DF1E16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‘Action Plan’.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A77D3EB" w14:textId="0573E359" w:rsidR="00DF1E16" w:rsidRPr="009D2C31" w:rsidRDefault="00E86C67" w:rsidP="00DF1E16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Action Plan screen displayed.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7F04E41F" w14:textId="20F5C71A" w:rsidR="00DF1E16" w:rsidRPr="00767557" w:rsidRDefault="00117C9C" w:rsidP="00DF1E16">
            <w:pPr>
              <w:tabs>
                <w:tab w:val="left" w:pos="1920"/>
              </w:tabs>
              <w:rPr>
                <w:rFonts w:ascii="Arial" w:eastAsia="Arial" w:hAnsi="Arial" w:cs="Arial"/>
                <w:color w:val="FFFFFF" w:themeColor="background1"/>
              </w:rPr>
            </w:pPr>
            <w:r>
              <w:rPr>
                <w:rFonts w:ascii="Arial" w:eastAsia="Arial" w:hAnsi="Arial" w:cs="Arial"/>
                <w:color w:val="FFFFFF" w:themeColor="background1"/>
              </w:rPr>
              <w:t>Passed.</w:t>
            </w:r>
          </w:p>
        </w:tc>
      </w:tr>
      <w:tr w:rsidR="00DF1E16" w14:paraId="21940469" w14:textId="765D77B1" w:rsidTr="009D2C31">
        <w:trPr>
          <w:jc w:val="center"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B282D72" w14:textId="3763824C" w:rsidR="00DF1E16" w:rsidRPr="009D2C31" w:rsidRDefault="00DF1E16" w:rsidP="00DF1E16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TS-5.0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3653BDE" w14:textId="4364ABDF" w:rsidR="00DF1E16" w:rsidRPr="009D2C31" w:rsidRDefault="00DF1E16" w:rsidP="00DF1E16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FR 5</w:t>
            </w:r>
          </w:p>
          <w:p w14:paraId="0024519E" w14:textId="600A3A23" w:rsidR="00DF1E16" w:rsidRPr="009D2C31" w:rsidRDefault="00DF1E16" w:rsidP="00DF1E16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User Portfolio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C5BB839" w14:textId="13E0874A" w:rsidR="00DF1E16" w:rsidRPr="009D2C31" w:rsidRDefault="00DF1E16" w:rsidP="00DF1E16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Check that you can add multiple skills.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DDCB3AC" w14:textId="77777777" w:rsidR="00DF1E16" w:rsidRPr="009D2C31" w:rsidRDefault="00DF1E16" w:rsidP="00DF1E16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Start Program.</w:t>
            </w:r>
          </w:p>
          <w:p w14:paraId="46E5CF56" w14:textId="77777777" w:rsidR="00DF1E16" w:rsidRPr="009D2C31" w:rsidRDefault="00DF1E16" w:rsidP="00DF1E16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794FE7D6" w14:textId="77777777" w:rsidR="00DF1E16" w:rsidRPr="009D2C31" w:rsidRDefault="00DF1E16" w:rsidP="00DF1E16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Select Account to be logged into.</w:t>
            </w:r>
          </w:p>
          <w:p w14:paraId="097DF588" w14:textId="77777777" w:rsidR="00DF1E16" w:rsidRPr="009D2C31" w:rsidRDefault="00DF1E16" w:rsidP="00DF1E16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40410E64" w14:textId="77777777" w:rsidR="00DF1E16" w:rsidRPr="009D2C31" w:rsidRDefault="00DF1E16" w:rsidP="00DF1E16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Type in correct password.</w:t>
            </w:r>
          </w:p>
          <w:p w14:paraId="1AD1DDB5" w14:textId="77777777" w:rsidR="00DF1E16" w:rsidRPr="009D2C31" w:rsidRDefault="00DF1E16" w:rsidP="00DF1E16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00333842" w14:textId="77777777" w:rsidR="00DF1E16" w:rsidRPr="009D2C31" w:rsidRDefault="00DF1E16" w:rsidP="00DF1E16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‘Login’ button.</w:t>
            </w:r>
          </w:p>
          <w:p w14:paraId="4801E4BD" w14:textId="77777777" w:rsidR="00DF1E16" w:rsidRPr="009D2C31" w:rsidRDefault="00DF1E16" w:rsidP="00DF1E16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386CA30A" w14:textId="77777777" w:rsidR="00DF1E16" w:rsidRPr="009D2C31" w:rsidRDefault="00DF1E16" w:rsidP="00DF1E16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‘User Portfolio’.</w:t>
            </w:r>
          </w:p>
          <w:p w14:paraId="7A0E79D2" w14:textId="77777777" w:rsidR="00DF1E16" w:rsidRPr="009D2C31" w:rsidRDefault="00DF1E16" w:rsidP="00DF1E16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lastRenderedPageBreak/>
              <w:t>Click ‘Add New item’ button.</w:t>
            </w:r>
          </w:p>
          <w:p w14:paraId="5E0320F4" w14:textId="77777777" w:rsidR="00DF1E16" w:rsidRPr="009D2C31" w:rsidRDefault="00DF1E16" w:rsidP="00DF1E16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7F270D6C" w14:textId="77777777" w:rsidR="00DF1E16" w:rsidRPr="009D2C31" w:rsidRDefault="00DF1E16" w:rsidP="00DF1E16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‘Skill’ button.</w:t>
            </w:r>
          </w:p>
          <w:p w14:paraId="28B16E77" w14:textId="77777777" w:rsidR="00DF1E16" w:rsidRPr="009D2C31" w:rsidRDefault="00DF1E16" w:rsidP="00DF1E16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14413332" w14:textId="77777777" w:rsidR="00DF1E16" w:rsidRPr="009D2C31" w:rsidRDefault="00DF1E16" w:rsidP="00DF1E16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Enter valid skill information.</w:t>
            </w:r>
          </w:p>
          <w:p w14:paraId="08B010B6" w14:textId="77777777" w:rsidR="00DF1E16" w:rsidRPr="009D2C31" w:rsidRDefault="00DF1E16" w:rsidP="00DF1E16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4E0057E4" w14:textId="77777777" w:rsidR="00DF1E16" w:rsidRPr="009D2C31" w:rsidRDefault="00DF1E16" w:rsidP="00DF1E16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‘Add Skill’</w:t>
            </w:r>
          </w:p>
          <w:p w14:paraId="5BA8C7EF" w14:textId="77777777" w:rsidR="00DF1E16" w:rsidRPr="009D2C31" w:rsidRDefault="00DF1E16" w:rsidP="00DF1E16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2514C460" w14:textId="77777777" w:rsidR="00DF1E16" w:rsidRPr="009D2C31" w:rsidRDefault="00DF1E16" w:rsidP="00DF1E16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Enter a second skill.</w:t>
            </w:r>
          </w:p>
          <w:p w14:paraId="299894F4" w14:textId="77777777" w:rsidR="00DF1E16" w:rsidRPr="009D2C31" w:rsidRDefault="00DF1E16" w:rsidP="00DF1E16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19737C37" w14:textId="77777777" w:rsidR="00DF1E16" w:rsidRPr="009D2C31" w:rsidRDefault="00DF1E16" w:rsidP="00DF1E16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‘Add Skill’.</w:t>
            </w:r>
          </w:p>
          <w:p w14:paraId="4EDDCD01" w14:textId="77777777" w:rsidR="00DF1E16" w:rsidRPr="009D2C31" w:rsidRDefault="00DF1E16" w:rsidP="00DF1E16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35B7216D" w14:textId="6F635A0D" w:rsidR="00DF1E16" w:rsidRPr="009D2C31" w:rsidRDefault="00DF1E16" w:rsidP="00DF1E16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‘Save’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314D823E" w14:textId="77777777" w:rsidR="00DF1E16" w:rsidRPr="009D2C31" w:rsidRDefault="00E86C67" w:rsidP="00DF1E16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lastRenderedPageBreak/>
              <w:t>Skills displayed as they are added.</w:t>
            </w:r>
          </w:p>
          <w:p w14:paraId="26B7D9F4" w14:textId="77777777" w:rsidR="00E86C67" w:rsidRPr="009D2C31" w:rsidRDefault="00E86C67" w:rsidP="00DF1E16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4BD0BA9D" w14:textId="79A59FBD" w:rsidR="00E86C67" w:rsidRPr="009D2C31" w:rsidRDefault="00E86C67" w:rsidP="00DF1E16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Skills are displayed immediately after saving.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7AC5A8DA" w14:textId="0FE3FEE6" w:rsidR="00DF1E16" w:rsidRPr="00767557" w:rsidRDefault="00117C9C" w:rsidP="00DF1E16">
            <w:pPr>
              <w:tabs>
                <w:tab w:val="left" w:pos="1920"/>
              </w:tabs>
              <w:rPr>
                <w:rFonts w:ascii="Arial" w:eastAsia="Arial" w:hAnsi="Arial" w:cs="Arial"/>
                <w:color w:val="FFFFFF" w:themeColor="background1"/>
              </w:rPr>
            </w:pPr>
            <w:r>
              <w:rPr>
                <w:rFonts w:ascii="Arial" w:eastAsia="Arial" w:hAnsi="Arial" w:cs="Arial"/>
                <w:color w:val="FFFFFF" w:themeColor="background1"/>
              </w:rPr>
              <w:t>Passed.</w:t>
            </w:r>
          </w:p>
        </w:tc>
      </w:tr>
      <w:tr w:rsidR="00DF1E16" w14:paraId="05F8DA94" w14:textId="77777777" w:rsidTr="009D2C31">
        <w:trPr>
          <w:jc w:val="center"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3281E693" w14:textId="59D7BA70" w:rsidR="00DF1E16" w:rsidRPr="009D2C31" w:rsidRDefault="00DF1E16" w:rsidP="00DF1E16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TS-5.1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8E78FDB" w14:textId="77777777" w:rsidR="00DF1E16" w:rsidRPr="009D2C31" w:rsidRDefault="00DF1E16" w:rsidP="00DF1E16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FR 5</w:t>
            </w:r>
          </w:p>
          <w:p w14:paraId="3C775265" w14:textId="6686C489" w:rsidR="00DF1E16" w:rsidRPr="009D2C31" w:rsidRDefault="00DF1E16" w:rsidP="00DF1E16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User Portfolio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8A0C0FC" w14:textId="4F3682CF" w:rsidR="00DF1E16" w:rsidRPr="009D2C31" w:rsidRDefault="00DF1E16" w:rsidP="00DF1E16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Check that you can add multiple work experience.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5958C58" w14:textId="77777777" w:rsidR="00DF1E16" w:rsidRPr="009D2C31" w:rsidRDefault="00DF1E16" w:rsidP="00DF1E16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Start Program.</w:t>
            </w:r>
          </w:p>
          <w:p w14:paraId="6535E6DB" w14:textId="77777777" w:rsidR="00DF1E16" w:rsidRPr="009D2C31" w:rsidRDefault="00DF1E16" w:rsidP="00DF1E16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5FE6460F" w14:textId="77777777" w:rsidR="00DF1E16" w:rsidRPr="009D2C31" w:rsidRDefault="00DF1E16" w:rsidP="00DF1E16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Select Account to be logged into.</w:t>
            </w:r>
          </w:p>
          <w:p w14:paraId="201A99DF" w14:textId="77777777" w:rsidR="00DF1E16" w:rsidRPr="009D2C31" w:rsidRDefault="00DF1E16" w:rsidP="00DF1E16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378DD37C" w14:textId="77777777" w:rsidR="00DF1E16" w:rsidRPr="009D2C31" w:rsidRDefault="00DF1E16" w:rsidP="00DF1E16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Type in correct password.</w:t>
            </w:r>
          </w:p>
          <w:p w14:paraId="56F6FCDC" w14:textId="77777777" w:rsidR="00DF1E16" w:rsidRPr="009D2C31" w:rsidRDefault="00DF1E16" w:rsidP="00DF1E16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5C4F6255" w14:textId="77777777" w:rsidR="00DF1E16" w:rsidRPr="009D2C31" w:rsidRDefault="00DF1E16" w:rsidP="00DF1E16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‘Login’ button.</w:t>
            </w:r>
          </w:p>
          <w:p w14:paraId="6C7C2B9F" w14:textId="77777777" w:rsidR="00DF1E16" w:rsidRPr="009D2C31" w:rsidRDefault="00DF1E16" w:rsidP="00DF1E16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72A25D4F" w14:textId="214B0497" w:rsidR="00DF1E16" w:rsidRPr="009D2C31" w:rsidRDefault="00DF1E16" w:rsidP="00DF1E16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‘User Portfolio’.</w:t>
            </w:r>
          </w:p>
          <w:p w14:paraId="55FBD033" w14:textId="77777777" w:rsidR="00F10854" w:rsidRPr="009D2C31" w:rsidRDefault="00F10854" w:rsidP="00DF1E16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59E284ED" w14:textId="77777777" w:rsidR="00DF1E16" w:rsidRPr="009D2C31" w:rsidRDefault="00DF1E16" w:rsidP="00DF1E16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‘Add New item’ button.</w:t>
            </w:r>
          </w:p>
          <w:p w14:paraId="62126138" w14:textId="77777777" w:rsidR="00DF1E16" w:rsidRPr="009D2C31" w:rsidRDefault="00DF1E16" w:rsidP="00DF1E16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76289B79" w14:textId="2398EA2A" w:rsidR="00DF1E16" w:rsidRPr="009D2C31" w:rsidRDefault="00DF1E16" w:rsidP="00DF1E16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</w:t>
            </w:r>
            <w:r w:rsidR="00F10854" w:rsidRPr="009D2C31">
              <w:rPr>
                <w:rFonts w:ascii="Arial" w:eastAsia="Arial" w:hAnsi="Arial" w:cs="Arial"/>
              </w:rPr>
              <w:t>Work Experience</w:t>
            </w:r>
            <w:r w:rsidRPr="009D2C31">
              <w:rPr>
                <w:rFonts w:ascii="Arial" w:eastAsia="Arial" w:hAnsi="Arial" w:cs="Arial"/>
              </w:rPr>
              <w:t>’ button.</w:t>
            </w:r>
          </w:p>
          <w:p w14:paraId="0EE17403" w14:textId="77777777" w:rsidR="00DF1E16" w:rsidRPr="009D2C31" w:rsidRDefault="00DF1E16" w:rsidP="00DF1E16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7A2C3EB9" w14:textId="6F59E0BA" w:rsidR="00DF1E16" w:rsidRPr="009D2C31" w:rsidRDefault="00DF1E16" w:rsidP="00DF1E16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 xml:space="preserve">Enter valid </w:t>
            </w:r>
            <w:r w:rsidR="00F10854" w:rsidRPr="009D2C31">
              <w:rPr>
                <w:rFonts w:ascii="Arial" w:eastAsia="Arial" w:hAnsi="Arial" w:cs="Arial"/>
              </w:rPr>
              <w:t xml:space="preserve">work experience </w:t>
            </w:r>
            <w:r w:rsidRPr="009D2C31">
              <w:rPr>
                <w:rFonts w:ascii="Arial" w:eastAsia="Arial" w:hAnsi="Arial" w:cs="Arial"/>
              </w:rPr>
              <w:t>information.</w:t>
            </w:r>
          </w:p>
          <w:p w14:paraId="0E6F42C9" w14:textId="77777777" w:rsidR="00DF1E16" w:rsidRPr="009D2C31" w:rsidRDefault="00DF1E16" w:rsidP="00DF1E16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5D61CAFF" w14:textId="57C1915D" w:rsidR="00DF1E16" w:rsidRPr="009D2C31" w:rsidRDefault="00DF1E16" w:rsidP="00DF1E16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‘Add</w:t>
            </w:r>
            <w:r w:rsidR="00F10854" w:rsidRPr="009D2C31">
              <w:rPr>
                <w:rFonts w:ascii="Arial" w:eastAsia="Arial" w:hAnsi="Arial" w:cs="Arial"/>
              </w:rPr>
              <w:t xml:space="preserve"> Work Experience</w:t>
            </w:r>
            <w:r w:rsidRPr="009D2C31">
              <w:rPr>
                <w:rFonts w:ascii="Arial" w:eastAsia="Arial" w:hAnsi="Arial" w:cs="Arial"/>
              </w:rPr>
              <w:t>’</w:t>
            </w:r>
            <w:r w:rsidR="00F10854" w:rsidRPr="009D2C31">
              <w:rPr>
                <w:rFonts w:ascii="Arial" w:eastAsia="Arial" w:hAnsi="Arial" w:cs="Arial"/>
              </w:rPr>
              <w:t xml:space="preserve"> button.</w:t>
            </w:r>
          </w:p>
          <w:p w14:paraId="0BB57866" w14:textId="77777777" w:rsidR="00DF1E16" w:rsidRPr="009D2C31" w:rsidRDefault="00DF1E16" w:rsidP="00DF1E16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4BD899C6" w14:textId="6ED0F4C2" w:rsidR="00DF1E16" w:rsidRPr="009D2C31" w:rsidRDefault="00DF1E16" w:rsidP="00DF1E16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 xml:space="preserve">Enter a second </w:t>
            </w:r>
            <w:r w:rsidR="00F10854" w:rsidRPr="009D2C31">
              <w:rPr>
                <w:rFonts w:ascii="Arial" w:eastAsia="Arial" w:hAnsi="Arial" w:cs="Arial"/>
              </w:rPr>
              <w:t>Work Experience.</w:t>
            </w:r>
          </w:p>
          <w:p w14:paraId="4F902E06" w14:textId="77777777" w:rsidR="00DF1E16" w:rsidRPr="009D2C31" w:rsidRDefault="00DF1E16" w:rsidP="00DF1E16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69428800" w14:textId="7AB1661A" w:rsidR="00DF1E16" w:rsidRPr="009D2C31" w:rsidRDefault="00DF1E16" w:rsidP="00DF1E16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 xml:space="preserve">Click ‘Add </w:t>
            </w:r>
            <w:r w:rsidR="00F10854" w:rsidRPr="009D2C31">
              <w:rPr>
                <w:rFonts w:ascii="Arial" w:eastAsia="Arial" w:hAnsi="Arial" w:cs="Arial"/>
              </w:rPr>
              <w:t>Work Experience</w:t>
            </w:r>
            <w:r w:rsidRPr="009D2C31">
              <w:rPr>
                <w:rFonts w:ascii="Arial" w:eastAsia="Arial" w:hAnsi="Arial" w:cs="Arial"/>
              </w:rPr>
              <w:t>’</w:t>
            </w:r>
            <w:r w:rsidR="00F10854" w:rsidRPr="009D2C31">
              <w:rPr>
                <w:rFonts w:ascii="Arial" w:eastAsia="Arial" w:hAnsi="Arial" w:cs="Arial"/>
              </w:rPr>
              <w:t xml:space="preserve"> button</w:t>
            </w:r>
            <w:r w:rsidRPr="009D2C31">
              <w:rPr>
                <w:rFonts w:ascii="Arial" w:eastAsia="Arial" w:hAnsi="Arial" w:cs="Arial"/>
              </w:rPr>
              <w:t>.</w:t>
            </w:r>
          </w:p>
          <w:p w14:paraId="38685073" w14:textId="77777777" w:rsidR="00DF1E16" w:rsidRPr="009D2C31" w:rsidRDefault="00DF1E16" w:rsidP="00DF1E16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5A186AA6" w14:textId="14E32D90" w:rsidR="00DF1E16" w:rsidRPr="009D2C31" w:rsidRDefault="00DF1E16" w:rsidP="00DF1E16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‘Save’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F28D714" w14:textId="77777777" w:rsidR="00DF1E16" w:rsidRPr="009D2C31" w:rsidRDefault="00E86C67" w:rsidP="00DF1E16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Work experience displayed one by one as they are added.</w:t>
            </w:r>
          </w:p>
          <w:p w14:paraId="0158BB89" w14:textId="77777777" w:rsidR="00E86C67" w:rsidRPr="009D2C31" w:rsidRDefault="00E86C67" w:rsidP="00DF1E16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75C039BE" w14:textId="7F672B2E" w:rsidR="00E86C67" w:rsidRPr="009D2C31" w:rsidRDefault="00E86C67" w:rsidP="00DF1E16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Work experience displayed immediately after they are saved.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6A742D40" w14:textId="38B677DA" w:rsidR="00DF1E16" w:rsidRPr="00767557" w:rsidRDefault="00117C9C" w:rsidP="00DF1E16">
            <w:pPr>
              <w:tabs>
                <w:tab w:val="left" w:pos="1920"/>
              </w:tabs>
              <w:rPr>
                <w:rFonts w:ascii="Arial" w:eastAsia="Arial" w:hAnsi="Arial" w:cs="Arial"/>
                <w:color w:val="FFFFFF" w:themeColor="background1"/>
              </w:rPr>
            </w:pPr>
            <w:r>
              <w:rPr>
                <w:rFonts w:ascii="Arial" w:eastAsia="Arial" w:hAnsi="Arial" w:cs="Arial"/>
                <w:color w:val="FFFFFF" w:themeColor="background1"/>
              </w:rPr>
              <w:t>Passed.</w:t>
            </w:r>
          </w:p>
        </w:tc>
      </w:tr>
      <w:tr w:rsidR="00F10854" w14:paraId="01D329C0" w14:textId="77777777" w:rsidTr="009D2C31">
        <w:trPr>
          <w:jc w:val="center"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EC01B53" w14:textId="171D3154" w:rsidR="00F10854" w:rsidRPr="009D2C31" w:rsidRDefault="00F10854" w:rsidP="00F10854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TS-5.2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6F688D1" w14:textId="77777777" w:rsidR="00F10854" w:rsidRPr="009D2C31" w:rsidRDefault="00F10854" w:rsidP="00F10854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FR 5</w:t>
            </w:r>
          </w:p>
          <w:p w14:paraId="1AE5007E" w14:textId="5AEB6ED3" w:rsidR="00F10854" w:rsidRPr="009D2C31" w:rsidRDefault="00F10854" w:rsidP="00F10854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User Portfolio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E50A43C" w14:textId="6209E0FF" w:rsidR="00F10854" w:rsidRPr="009D2C31" w:rsidRDefault="00F1085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Check that you can add multiple education.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B05E785" w14:textId="77777777" w:rsidR="00F10854" w:rsidRPr="009D2C31" w:rsidRDefault="00F1085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Start Program.</w:t>
            </w:r>
          </w:p>
          <w:p w14:paraId="3C8FB6AD" w14:textId="77777777" w:rsidR="00F10854" w:rsidRPr="009D2C31" w:rsidRDefault="00F1085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705FF11F" w14:textId="77777777" w:rsidR="00F10854" w:rsidRPr="009D2C31" w:rsidRDefault="00F1085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Select Account to be logged into.</w:t>
            </w:r>
          </w:p>
          <w:p w14:paraId="2BB23025" w14:textId="77777777" w:rsidR="00F10854" w:rsidRPr="009D2C31" w:rsidRDefault="00F1085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6DEDB4E9" w14:textId="77777777" w:rsidR="00F10854" w:rsidRPr="009D2C31" w:rsidRDefault="00F1085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lastRenderedPageBreak/>
              <w:t>Type in correct password.</w:t>
            </w:r>
          </w:p>
          <w:p w14:paraId="534234B2" w14:textId="77777777" w:rsidR="00F10854" w:rsidRPr="009D2C31" w:rsidRDefault="00F1085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2DEC79CA" w14:textId="77777777" w:rsidR="00F10854" w:rsidRPr="009D2C31" w:rsidRDefault="00F1085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‘Login’ button.</w:t>
            </w:r>
          </w:p>
          <w:p w14:paraId="64090E27" w14:textId="77777777" w:rsidR="00F10854" w:rsidRPr="009D2C31" w:rsidRDefault="00F1085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4A70CADB" w14:textId="2A60C2FA" w:rsidR="00F10854" w:rsidRPr="009D2C31" w:rsidRDefault="00F1085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‘User Portfolio’.</w:t>
            </w:r>
          </w:p>
          <w:p w14:paraId="5D24B827" w14:textId="77777777" w:rsidR="00F10854" w:rsidRPr="009D2C31" w:rsidRDefault="00F1085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6423017B" w14:textId="77777777" w:rsidR="00F10854" w:rsidRPr="009D2C31" w:rsidRDefault="00F1085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‘Add New item’ button.</w:t>
            </w:r>
          </w:p>
          <w:p w14:paraId="2DFCC84A" w14:textId="77777777" w:rsidR="00F10854" w:rsidRPr="009D2C31" w:rsidRDefault="00F1085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559C9B58" w14:textId="4DE5F4B6" w:rsidR="00F10854" w:rsidRPr="009D2C31" w:rsidRDefault="00F1085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‘Education’ button.</w:t>
            </w:r>
          </w:p>
          <w:p w14:paraId="74005E5A" w14:textId="77777777" w:rsidR="00F10854" w:rsidRPr="009D2C31" w:rsidRDefault="00F1085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4D30854D" w14:textId="77777777" w:rsidR="00F10854" w:rsidRPr="009D2C31" w:rsidRDefault="00F1085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Enter valid skill information.</w:t>
            </w:r>
          </w:p>
          <w:p w14:paraId="5976B64F" w14:textId="77777777" w:rsidR="00F10854" w:rsidRPr="009D2C31" w:rsidRDefault="00F1085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3A3CDEA6" w14:textId="77777777" w:rsidR="00F10854" w:rsidRPr="009D2C31" w:rsidRDefault="00F1085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‘Add Skill’</w:t>
            </w:r>
          </w:p>
          <w:p w14:paraId="4C365A00" w14:textId="77777777" w:rsidR="00F10854" w:rsidRPr="009D2C31" w:rsidRDefault="00F1085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5C2787B7" w14:textId="77777777" w:rsidR="00F10854" w:rsidRPr="009D2C31" w:rsidRDefault="00F1085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Enter a second skill.</w:t>
            </w:r>
          </w:p>
          <w:p w14:paraId="738E6FE3" w14:textId="77777777" w:rsidR="00F10854" w:rsidRPr="009D2C31" w:rsidRDefault="00F1085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3A6753B2" w14:textId="77777777" w:rsidR="00F10854" w:rsidRPr="009D2C31" w:rsidRDefault="00F1085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‘Add Skill’.</w:t>
            </w:r>
          </w:p>
          <w:p w14:paraId="2902B3CC" w14:textId="77777777" w:rsidR="00F10854" w:rsidRPr="009D2C31" w:rsidRDefault="00F1085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56B9700E" w14:textId="67B874AB" w:rsidR="00F10854" w:rsidRPr="009D2C31" w:rsidRDefault="00F1085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‘Save’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CEC5205" w14:textId="77777777" w:rsidR="00F10854" w:rsidRPr="009D2C31" w:rsidRDefault="00B2034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lastRenderedPageBreak/>
              <w:t>Education displayed correctly as they are added.</w:t>
            </w:r>
          </w:p>
          <w:p w14:paraId="5D3114BD" w14:textId="77777777" w:rsidR="00B20344" w:rsidRPr="009D2C31" w:rsidRDefault="00B2034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230CB642" w14:textId="4510D719" w:rsidR="00B20344" w:rsidRPr="009D2C31" w:rsidRDefault="00B2034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lastRenderedPageBreak/>
              <w:t>All education displayed correctly after saving.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39B8CE67" w14:textId="4B20A5CF" w:rsidR="00F10854" w:rsidRPr="00767557" w:rsidRDefault="00117C9C" w:rsidP="00F10854">
            <w:pPr>
              <w:tabs>
                <w:tab w:val="left" w:pos="1920"/>
              </w:tabs>
              <w:rPr>
                <w:rFonts w:ascii="Arial" w:eastAsia="Arial" w:hAnsi="Arial" w:cs="Arial"/>
                <w:color w:val="FFFFFF" w:themeColor="background1"/>
              </w:rPr>
            </w:pPr>
            <w:r>
              <w:rPr>
                <w:rFonts w:ascii="Arial" w:eastAsia="Arial" w:hAnsi="Arial" w:cs="Arial"/>
                <w:color w:val="FFFFFF" w:themeColor="background1"/>
              </w:rPr>
              <w:lastRenderedPageBreak/>
              <w:t>Passed.</w:t>
            </w:r>
          </w:p>
        </w:tc>
      </w:tr>
      <w:tr w:rsidR="00F10854" w14:paraId="64A486D4" w14:textId="77777777" w:rsidTr="00117C9C">
        <w:trPr>
          <w:jc w:val="center"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6C28645" w14:textId="3A5FA2B7" w:rsidR="00F10854" w:rsidRPr="009D2C31" w:rsidRDefault="00F10854" w:rsidP="00F10854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TS-5.3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040D895" w14:textId="77777777" w:rsidR="00F10854" w:rsidRPr="009D2C31" w:rsidRDefault="00F10854" w:rsidP="00F10854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FR 5</w:t>
            </w:r>
          </w:p>
          <w:p w14:paraId="0FA5CBA7" w14:textId="62C1AA3D" w:rsidR="00F10854" w:rsidRPr="009D2C31" w:rsidRDefault="00F10854" w:rsidP="00F10854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User Portfolio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6827D30" w14:textId="73792B9D" w:rsidR="00F10854" w:rsidRPr="009D2C31" w:rsidRDefault="00F1085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Check that you can edit skills entry.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B7D4A65" w14:textId="77777777" w:rsidR="00F10854" w:rsidRPr="009D2C31" w:rsidRDefault="00F1085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Start Program.</w:t>
            </w:r>
          </w:p>
          <w:p w14:paraId="109BF0AB" w14:textId="77777777" w:rsidR="00F10854" w:rsidRPr="009D2C31" w:rsidRDefault="00F1085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496C79DB" w14:textId="77777777" w:rsidR="00F10854" w:rsidRPr="009D2C31" w:rsidRDefault="00F1085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Select Account to be logged into.</w:t>
            </w:r>
          </w:p>
          <w:p w14:paraId="618BA711" w14:textId="77777777" w:rsidR="00F10854" w:rsidRPr="009D2C31" w:rsidRDefault="00F1085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45950F37" w14:textId="77777777" w:rsidR="00F10854" w:rsidRPr="009D2C31" w:rsidRDefault="00F1085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Type in correct password.</w:t>
            </w:r>
          </w:p>
          <w:p w14:paraId="02759B3C" w14:textId="77777777" w:rsidR="00F10854" w:rsidRPr="009D2C31" w:rsidRDefault="00F1085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74D0EFA3" w14:textId="77777777" w:rsidR="00F10854" w:rsidRPr="009D2C31" w:rsidRDefault="00F1085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‘Login’ button.</w:t>
            </w:r>
          </w:p>
          <w:p w14:paraId="0E862BD1" w14:textId="77777777" w:rsidR="00F10854" w:rsidRPr="009D2C31" w:rsidRDefault="00F1085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4C4BB52F" w14:textId="5B97A965" w:rsidR="00F10854" w:rsidRPr="009D2C31" w:rsidRDefault="00F1085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‘User Portfolio’.</w:t>
            </w:r>
          </w:p>
          <w:p w14:paraId="644A7E60" w14:textId="77777777" w:rsidR="00F10854" w:rsidRPr="009D2C31" w:rsidRDefault="00F1085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0F72B820" w14:textId="77777777" w:rsidR="00F10854" w:rsidRPr="009D2C31" w:rsidRDefault="00F1085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‘Add New item’ button.</w:t>
            </w:r>
          </w:p>
          <w:p w14:paraId="3F0E5441" w14:textId="77777777" w:rsidR="00F10854" w:rsidRPr="009D2C31" w:rsidRDefault="00F1085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23C31709" w14:textId="18DF1E4A" w:rsidR="00F10854" w:rsidRPr="009D2C31" w:rsidRDefault="00F1085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‘Skill’ button.</w:t>
            </w:r>
          </w:p>
          <w:p w14:paraId="4299C890" w14:textId="20B00153" w:rsidR="00F10854" w:rsidRPr="009D2C31" w:rsidRDefault="00F1085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1B2F8BCC" w14:textId="0D0E9031" w:rsidR="00F10854" w:rsidRPr="009D2C31" w:rsidRDefault="00F1085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Select existing skill from ‘Edit Skill’ dropdown.</w:t>
            </w:r>
          </w:p>
          <w:p w14:paraId="0E576A72" w14:textId="77777777" w:rsidR="00F10854" w:rsidRPr="009D2C31" w:rsidRDefault="00F1085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4A9B5767" w14:textId="77777777" w:rsidR="00F10854" w:rsidRPr="009D2C31" w:rsidRDefault="00F1085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Enter valid skill information.</w:t>
            </w:r>
          </w:p>
          <w:p w14:paraId="4474E8E7" w14:textId="77777777" w:rsidR="00F10854" w:rsidRPr="009D2C31" w:rsidRDefault="00F1085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5417C1A1" w14:textId="77777777" w:rsidR="00F10854" w:rsidRPr="009D2C31" w:rsidRDefault="00F1085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‘Add Skill’</w:t>
            </w:r>
          </w:p>
          <w:p w14:paraId="52037C44" w14:textId="77777777" w:rsidR="00F10854" w:rsidRPr="009D2C31" w:rsidRDefault="00F1085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37098B21" w14:textId="6AC3260D" w:rsidR="00F10854" w:rsidRPr="009D2C31" w:rsidRDefault="00F1085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‘Save’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42B5206" w14:textId="0AAABEE1" w:rsidR="00F10854" w:rsidRPr="009D2C31" w:rsidRDefault="00B2034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Skill displays differently after being edited.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</w:tcPr>
          <w:p w14:paraId="51130740" w14:textId="77777777" w:rsidR="00F10854" w:rsidRDefault="00117C9C" w:rsidP="00F10854">
            <w:pPr>
              <w:tabs>
                <w:tab w:val="left" w:pos="1920"/>
              </w:tabs>
              <w:rPr>
                <w:rFonts w:ascii="Arial" w:eastAsia="Arial" w:hAnsi="Arial" w:cs="Arial"/>
                <w:color w:val="FFFFFF" w:themeColor="background1"/>
              </w:rPr>
            </w:pPr>
            <w:proofErr w:type="gramStart"/>
            <w:r>
              <w:rPr>
                <w:rFonts w:ascii="Arial" w:eastAsia="Arial" w:hAnsi="Arial" w:cs="Arial"/>
                <w:color w:val="FFFFFF" w:themeColor="background1"/>
              </w:rPr>
              <w:t>Can’t</w:t>
            </w:r>
            <w:proofErr w:type="gramEnd"/>
            <w:r>
              <w:rPr>
                <w:rFonts w:ascii="Arial" w:eastAsia="Arial" w:hAnsi="Arial" w:cs="Arial"/>
                <w:color w:val="FFFFFF" w:themeColor="background1"/>
              </w:rPr>
              <w:t xml:space="preserve"> see new skills in edit area.</w:t>
            </w:r>
          </w:p>
          <w:p w14:paraId="37014E88" w14:textId="77777777" w:rsidR="00117C9C" w:rsidRDefault="00117C9C" w:rsidP="00F10854">
            <w:pPr>
              <w:tabs>
                <w:tab w:val="left" w:pos="1920"/>
              </w:tabs>
              <w:rPr>
                <w:rFonts w:ascii="Arial" w:eastAsia="Arial" w:hAnsi="Arial" w:cs="Arial"/>
                <w:color w:val="FFFFFF" w:themeColor="background1"/>
              </w:rPr>
            </w:pPr>
          </w:p>
          <w:p w14:paraId="0CF66C47" w14:textId="6FC24729" w:rsidR="00117C9C" w:rsidRPr="00767557" w:rsidRDefault="00117C9C" w:rsidP="00F10854">
            <w:pPr>
              <w:tabs>
                <w:tab w:val="left" w:pos="1920"/>
              </w:tabs>
              <w:rPr>
                <w:rFonts w:ascii="Arial" w:eastAsia="Arial" w:hAnsi="Arial" w:cs="Arial"/>
                <w:color w:val="FFFFFF" w:themeColor="background1"/>
              </w:rPr>
            </w:pPr>
            <w:r>
              <w:rPr>
                <w:rFonts w:ascii="Arial" w:eastAsia="Arial" w:hAnsi="Arial" w:cs="Arial"/>
                <w:color w:val="FFFFFF" w:themeColor="background1"/>
              </w:rPr>
              <w:t>Works if app reloaded.</w:t>
            </w:r>
          </w:p>
        </w:tc>
      </w:tr>
      <w:tr w:rsidR="00F10854" w14:paraId="136425F2" w14:textId="77777777" w:rsidTr="00117C9C">
        <w:trPr>
          <w:jc w:val="center"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63EB8DD" w14:textId="6A7E1DB4" w:rsidR="00F10854" w:rsidRPr="009D2C31" w:rsidRDefault="00F10854" w:rsidP="00F10854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TS-5.4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5D9A143" w14:textId="77777777" w:rsidR="00F10854" w:rsidRPr="009D2C31" w:rsidRDefault="00F10854" w:rsidP="00F10854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FR 5</w:t>
            </w:r>
          </w:p>
          <w:p w14:paraId="4F46C4A9" w14:textId="690C8644" w:rsidR="00F10854" w:rsidRPr="009D2C31" w:rsidRDefault="00F10854" w:rsidP="00F10854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User Portfolio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8F36115" w14:textId="12D756EB" w:rsidR="00F10854" w:rsidRPr="009D2C31" w:rsidRDefault="00F1085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Check that you can edit Work Experience entry.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D755D82" w14:textId="77777777" w:rsidR="00F10854" w:rsidRPr="009D2C31" w:rsidRDefault="00F1085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Start Program.</w:t>
            </w:r>
          </w:p>
          <w:p w14:paraId="0A90FDDA" w14:textId="77777777" w:rsidR="00F10854" w:rsidRPr="009D2C31" w:rsidRDefault="00F1085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77673B74" w14:textId="77777777" w:rsidR="00F10854" w:rsidRPr="009D2C31" w:rsidRDefault="00F1085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Select Account to be logged into.</w:t>
            </w:r>
          </w:p>
          <w:p w14:paraId="4E60D83C" w14:textId="77777777" w:rsidR="00F10854" w:rsidRPr="009D2C31" w:rsidRDefault="00F1085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745462D1" w14:textId="77777777" w:rsidR="00F10854" w:rsidRPr="009D2C31" w:rsidRDefault="00F1085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Type in correct password.</w:t>
            </w:r>
          </w:p>
          <w:p w14:paraId="645FD0C7" w14:textId="77777777" w:rsidR="00F10854" w:rsidRPr="009D2C31" w:rsidRDefault="00F1085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4AD94F03" w14:textId="77777777" w:rsidR="00F10854" w:rsidRPr="009D2C31" w:rsidRDefault="00F1085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‘Login’ button.</w:t>
            </w:r>
          </w:p>
          <w:p w14:paraId="0DB91570" w14:textId="77777777" w:rsidR="00F10854" w:rsidRPr="009D2C31" w:rsidRDefault="00F1085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10781A05" w14:textId="77777777" w:rsidR="00F10854" w:rsidRPr="009D2C31" w:rsidRDefault="00F1085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‘User Portfolio’.</w:t>
            </w:r>
          </w:p>
          <w:p w14:paraId="6A8AEB5C" w14:textId="77777777" w:rsidR="00F10854" w:rsidRPr="009D2C31" w:rsidRDefault="00F1085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6E741571" w14:textId="77777777" w:rsidR="00F10854" w:rsidRPr="009D2C31" w:rsidRDefault="00F1085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‘Add New item’ button.</w:t>
            </w:r>
          </w:p>
          <w:p w14:paraId="766774E7" w14:textId="77777777" w:rsidR="00F10854" w:rsidRPr="009D2C31" w:rsidRDefault="00F1085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79FCAEA3" w14:textId="4F82DC33" w:rsidR="00F10854" w:rsidRPr="009D2C31" w:rsidRDefault="00F1085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‘Work Experience’ button.</w:t>
            </w:r>
          </w:p>
          <w:p w14:paraId="6DC492A1" w14:textId="77777777" w:rsidR="00F10854" w:rsidRPr="009D2C31" w:rsidRDefault="00F1085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293A2E97" w14:textId="19882E73" w:rsidR="00F10854" w:rsidRPr="009D2C31" w:rsidRDefault="00F1085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Select existing work experience from ‘Edit Work Experience’ dropdown.</w:t>
            </w:r>
          </w:p>
          <w:p w14:paraId="381A1353" w14:textId="77777777" w:rsidR="00F10854" w:rsidRPr="009D2C31" w:rsidRDefault="00F1085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5B642108" w14:textId="19FCB8B5" w:rsidR="00F10854" w:rsidRPr="009D2C31" w:rsidRDefault="00F1085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Enter valid work experience information.</w:t>
            </w:r>
          </w:p>
          <w:p w14:paraId="2B540D7E" w14:textId="77777777" w:rsidR="00F10854" w:rsidRPr="009D2C31" w:rsidRDefault="00F1085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52966F97" w14:textId="0C789DEC" w:rsidR="00F10854" w:rsidRPr="009D2C31" w:rsidRDefault="00F1085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‘Add Work Experience’</w:t>
            </w:r>
          </w:p>
          <w:p w14:paraId="7043E55F" w14:textId="77777777" w:rsidR="00F10854" w:rsidRPr="009D2C31" w:rsidRDefault="00F1085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5BE04CBA" w14:textId="77C34E77" w:rsidR="00F10854" w:rsidRPr="009D2C31" w:rsidRDefault="00F1085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‘Save’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6EC5D34" w14:textId="35355F3F" w:rsidR="00F10854" w:rsidRPr="009D2C31" w:rsidRDefault="00B2034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lastRenderedPageBreak/>
              <w:t xml:space="preserve">Work experience entry displays differently </w:t>
            </w:r>
            <w:r w:rsidRPr="009D2C31">
              <w:rPr>
                <w:rFonts w:ascii="Arial" w:eastAsia="Arial" w:hAnsi="Arial" w:cs="Arial"/>
              </w:rPr>
              <w:lastRenderedPageBreak/>
              <w:t>after being edited.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</w:tcPr>
          <w:p w14:paraId="6D3E9A6F" w14:textId="77777777" w:rsidR="00F10854" w:rsidRDefault="00117C9C" w:rsidP="00F10854">
            <w:pPr>
              <w:tabs>
                <w:tab w:val="left" w:pos="1920"/>
              </w:tabs>
              <w:rPr>
                <w:rFonts w:ascii="Arial" w:eastAsia="Arial" w:hAnsi="Arial" w:cs="Arial"/>
                <w:color w:val="FFFFFF" w:themeColor="background1"/>
              </w:rPr>
            </w:pPr>
            <w:proofErr w:type="gramStart"/>
            <w:r>
              <w:rPr>
                <w:rFonts w:ascii="Arial" w:eastAsia="Arial" w:hAnsi="Arial" w:cs="Arial"/>
                <w:color w:val="FFFFFF" w:themeColor="background1"/>
              </w:rPr>
              <w:lastRenderedPageBreak/>
              <w:t>Can’t</w:t>
            </w:r>
            <w:proofErr w:type="gramEnd"/>
            <w:r>
              <w:rPr>
                <w:rFonts w:ascii="Arial" w:eastAsia="Arial" w:hAnsi="Arial" w:cs="Arial"/>
                <w:color w:val="FFFFFF" w:themeColor="background1"/>
              </w:rPr>
              <w:t xml:space="preserve"> see new Work Experience in edit area.</w:t>
            </w:r>
          </w:p>
          <w:p w14:paraId="74C0615D" w14:textId="0EC53023" w:rsidR="00117C9C" w:rsidRPr="00767557" w:rsidRDefault="00117C9C" w:rsidP="00F10854">
            <w:pPr>
              <w:tabs>
                <w:tab w:val="left" w:pos="1920"/>
              </w:tabs>
              <w:rPr>
                <w:rFonts w:ascii="Arial" w:eastAsia="Arial" w:hAnsi="Arial" w:cs="Arial"/>
                <w:color w:val="FFFFFF" w:themeColor="background1"/>
              </w:rPr>
            </w:pPr>
            <w:r>
              <w:rPr>
                <w:rFonts w:ascii="Arial" w:eastAsia="Arial" w:hAnsi="Arial" w:cs="Arial"/>
                <w:color w:val="FFFFFF" w:themeColor="background1"/>
              </w:rPr>
              <w:lastRenderedPageBreak/>
              <w:t>Works if app reloaded.</w:t>
            </w:r>
          </w:p>
        </w:tc>
      </w:tr>
      <w:tr w:rsidR="00F10854" w14:paraId="115A45B0" w14:textId="77777777" w:rsidTr="00117C9C">
        <w:trPr>
          <w:jc w:val="center"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5F909A8" w14:textId="094D8C90" w:rsidR="00F10854" w:rsidRPr="009D2C31" w:rsidRDefault="00F10854" w:rsidP="00F10854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TS-5.5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E2F1347" w14:textId="77777777" w:rsidR="00F10854" w:rsidRPr="009D2C31" w:rsidRDefault="00F10854" w:rsidP="00F10854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FR 5</w:t>
            </w:r>
          </w:p>
          <w:p w14:paraId="3DF43877" w14:textId="1F037232" w:rsidR="00F10854" w:rsidRPr="009D2C31" w:rsidRDefault="00F10854" w:rsidP="00F10854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User Portfolio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D26FD2D" w14:textId="0D1735DC" w:rsidR="00F10854" w:rsidRPr="009D2C31" w:rsidRDefault="00F1085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Check that you can edit Education entry.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A4F0FB9" w14:textId="77777777" w:rsidR="00F10854" w:rsidRPr="009D2C31" w:rsidRDefault="00F1085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Start Program.</w:t>
            </w:r>
          </w:p>
          <w:p w14:paraId="161AED66" w14:textId="77777777" w:rsidR="00F10854" w:rsidRPr="009D2C31" w:rsidRDefault="00F1085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22121695" w14:textId="77777777" w:rsidR="00F10854" w:rsidRPr="009D2C31" w:rsidRDefault="00F1085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Select Account to be logged into.</w:t>
            </w:r>
          </w:p>
          <w:p w14:paraId="2AF91245" w14:textId="77777777" w:rsidR="00F10854" w:rsidRPr="009D2C31" w:rsidRDefault="00F1085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303EA720" w14:textId="77777777" w:rsidR="00F10854" w:rsidRPr="009D2C31" w:rsidRDefault="00F1085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Type in correct password.</w:t>
            </w:r>
          </w:p>
          <w:p w14:paraId="6E9E4A18" w14:textId="77777777" w:rsidR="00F10854" w:rsidRPr="009D2C31" w:rsidRDefault="00F1085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498D61E5" w14:textId="77777777" w:rsidR="00F10854" w:rsidRPr="009D2C31" w:rsidRDefault="00F1085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‘Login’ button.</w:t>
            </w:r>
          </w:p>
          <w:p w14:paraId="4FF16CAD" w14:textId="77777777" w:rsidR="00F10854" w:rsidRPr="009D2C31" w:rsidRDefault="00F1085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7BE3048E" w14:textId="77777777" w:rsidR="00F10854" w:rsidRPr="009D2C31" w:rsidRDefault="00F1085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‘User Portfolio’.</w:t>
            </w:r>
          </w:p>
          <w:p w14:paraId="4F32C860" w14:textId="77777777" w:rsidR="00F10854" w:rsidRPr="009D2C31" w:rsidRDefault="00F1085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6A3DF067" w14:textId="77777777" w:rsidR="00F10854" w:rsidRPr="009D2C31" w:rsidRDefault="00F1085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‘Add New item’ button.</w:t>
            </w:r>
          </w:p>
          <w:p w14:paraId="653C7DFA" w14:textId="77777777" w:rsidR="00F10854" w:rsidRPr="009D2C31" w:rsidRDefault="00F1085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5CB9C280" w14:textId="4C5581A9" w:rsidR="00F10854" w:rsidRPr="009D2C31" w:rsidRDefault="00F1085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‘Education’ button.</w:t>
            </w:r>
          </w:p>
          <w:p w14:paraId="5D678ACE" w14:textId="77777777" w:rsidR="00F10854" w:rsidRPr="009D2C31" w:rsidRDefault="00F1085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6844E6A9" w14:textId="2A935404" w:rsidR="00F10854" w:rsidRPr="009D2C31" w:rsidRDefault="00F1085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Select existing education from ‘Edit Education’ dropdown.</w:t>
            </w:r>
          </w:p>
          <w:p w14:paraId="3651DBD4" w14:textId="77777777" w:rsidR="00F10854" w:rsidRPr="009D2C31" w:rsidRDefault="00F1085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7D6B2635" w14:textId="614CFA2F" w:rsidR="00F10854" w:rsidRPr="009D2C31" w:rsidRDefault="00F1085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Enter valid Education information.</w:t>
            </w:r>
          </w:p>
          <w:p w14:paraId="12A5C96D" w14:textId="77777777" w:rsidR="00F10854" w:rsidRPr="009D2C31" w:rsidRDefault="00F1085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7D2D0BF9" w14:textId="0D38ED85" w:rsidR="00F10854" w:rsidRPr="009D2C31" w:rsidRDefault="00F1085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lastRenderedPageBreak/>
              <w:t>Click ‘Add Education’</w:t>
            </w:r>
          </w:p>
          <w:p w14:paraId="44314432" w14:textId="77777777" w:rsidR="00F10854" w:rsidRPr="009D2C31" w:rsidRDefault="00F1085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3BCBA048" w14:textId="31120C01" w:rsidR="00F10854" w:rsidRPr="009D2C31" w:rsidRDefault="00F1085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‘Save’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DD0CA71" w14:textId="11B4D2EE" w:rsidR="00F10854" w:rsidRPr="009D2C31" w:rsidRDefault="00B2034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lastRenderedPageBreak/>
              <w:t>Edited Education entry displays differently after being edited.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</w:tcPr>
          <w:p w14:paraId="17E4822F" w14:textId="77777777" w:rsidR="00F10854" w:rsidRDefault="00117C9C" w:rsidP="00F10854">
            <w:pPr>
              <w:tabs>
                <w:tab w:val="left" w:pos="1920"/>
              </w:tabs>
              <w:rPr>
                <w:rFonts w:ascii="Arial" w:eastAsia="Arial" w:hAnsi="Arial" w:cs="Arial"/>
                <w:color w:val="FFFFFF" w:themeColor="background1"/>
              </w:rPr>
            </w:pPr>
            <w:proofErr w:type="gramStart"/>
            <w:r>
              <w:rPr>
                <w:rFonts w:ascii="Arial" w:eastAsia="Arial" w:hAnsi="Arial" w:cs="Arial"/>
                <w:color w:val="FFFFFF" w:themeColor="background1"/>
              </w:rPr>
              <w:t>Can’t</w:t>
            </w:r>
            <w:proofErr w:type="gramEnd"/>
            <w:r>
              <w:rPr>
                <w:rFonts w:ascii="Arial" w:eastAsia="Arial" w:hAnsi="Arial" w:cs="Arial"/>
                <w:color w:val="FFFFFF" w:themeColor="background1"/>
              </w:rPr>
              <w:t xml:space="preserve"> see new Education in edit area.</w:t>
            </w:r>
          </w:p>
          <w:p w14:paraId="53679095" w14:textId="77777777" w:rsidR="00117C9C" w:rsidRDefault="00117C9C" w:rsidP="00F10854">
            <w:pPr>
              <w:tabs>
                <w:tab w:val="left" w:pos="1920"/>
              </w:tabs>
              <w:rPr>
                <w:rFonts w:ascii="Arial" w:eastAsia="Arial" w:hAnsi="Arial" w:cs="Arial"/>
                <w:color w:val="FFFFFF" w:themeColor="background1"/>
              </w:rPr>
            </w:pPr>
          </w:p>
          <w:p w14:paraId="1DF31430" w14:textId="76C63CD9" w:rsidR="00117C9C" w:rsidRPr="00767557" w:rsidRDefault="00117C9C" w:rsidP="00F10854">
            <w:pPr>
              <w:tabs>
                <w:tab w:val="left" w:pos="1920"/>
              </w:tabs>
              <w:rPr>
                <w:rFonts w:ascii="Arial" w:eastAsia="Arial" w:hAnsi="Arial" w:cs="Arial"/>
                <w:color w:val="FFFFFF" w:themeColor="background1"/>
              </w:rPr>
            </w:pPr>
            <w:r>
              <w:rPr>
                <w:rFonts w:ascii="Arial" w:eastAsia="Arial" w:hAnsi="Arial" w:cs="Arial"/>
                <w:color w:val="FFFFFF" w:themeColor="background1"/>
              </w:rPr>
              <w:t>Works if app reloaded.</w:t>
            </w:r>
          </w:p>
        </w:tc>
      </w:tr>
      <w:tr w:rsidR="00F10854" w14:paraId="4AD380FF" w14:textId="77777777" w:rsidTr="009D2C31">
        <w:trPr>
          <w:jc w:val="center"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2C1C5BF" w14:textId="704F8B7E" w:rsidR="00F10854" w:rsidRPr="009D2C31" w:rsidRDefault="00F10854" w:rsidP="00F10854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TS-5.6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9D0650C" w14:textId="77777777" w:rsidR="00F10854" w:rsidRPr="009D2C31" w:rsidRDefault="00F10854" w:rsidP="00F10854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FR 5</w:t>
            </w:r>
          </w:p>
          <w:p w14:paraId="7ECBF398" w14:textId="5AC15805" w:rsidR="00F10854" w:rsidRPr="009D2C31" w:rsidRDefault="00F10854" w:rsidP="00F10854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User Portfolio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14D0BCC" w14:textId="584DB6B3" w:rsidR="00F10854" w:rsidRPr="009D2C31" w:rsidRDefault="00F1085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Check that all information entered appears in the correct place.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E586EF3" w14:textId="77777777" w:rsidR="00F10854" w:rsidRPr="009D2C31" w:rsidRDefault="00F1085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After completing TS-5.1 to TS-5.5.</w:t>
            </w:r>
          </w:p>
          <w:p w14:paraId="3B99583A" w14:textId="77777777" w:rsidR="00F10854" w:rsidRPr="009D2C31" w:rsidRDefault="00F1085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535BE8D7" w14:textId="77777777" w:rsidR="00F10854" w:rsidRPr="009D2C31" w:rsidRDefault="00F1085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Start Program.</w:t>
            </w:r>
          </w:p>
          <w:p w14:paraId="08006616" w14:textId="77777777" w:rsidR="00F10854" w:rsidRPr="009D2C31" w:rsidRDefault="00F1085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125915A3" w14:textId="77777777" w:rsidR="00F10854" w:rsidRPr="009D2C31" w:rsidRDefault="00F1085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Select Account to be logged into.</w:t>
            </w:r>
          </w:p>
          <w:p w14:paraId="7E9FD82A" w14:textId="77777777" w:rsidR="00F10854" w:rsidRPr="009D2C31" w:rsidRDefault="00F1085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5534CE2D" w14:textId="77777777" w:rsidR="00F10854" w:rsidRPr="009D2C31" w:rsidRDefault="00F1085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Type in correct password.</w:t>
            </w:r>
          </w:p>
          <w:p w14:paraId="65D66531" w14:textId="77777777" w:rsidR="00F10854" w:rsidRPr="009D2C31" w:rsidRDefault="00F1085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6CF508A0" w14:textId="77777777" w:rsidR="00F10854" w:rsidRPr="009D2C31" w:rsidRDefault="00F1085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‘Login’ button.</w:t>
            </w:r>
          </w:p>
          <w:p w14:paraId="0F58DDAF" w14:textId="77777777" w:rsidR="00F10854" w:rsidRPr="009D2C31" w:rsidRDefault="00F1085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1AD5019E" w14:textId="77777777" w:rsidR="00F10854" w:rsidRDefault="00F1085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‘User Portfolio’.</w:t>
            </w:r>
          </w:p>
          <w:p w14:paraId="33CA7B6F" w14:textId="21E25713" w:rsidR="00621D39" w:rsidRPr="009D2C31" w:rsidRDefault="00621D39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9EE2192" w14:textId="3F9E9C53" w:rsidR="00F10854" w:rsidRPr="009D2C31" w:rsidRDefault="00B20344" w:rsidP="00F1085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Ensure all entered data is present and edited data stays edited.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3F8ACC7C" w14:textId="5D0C893D" w:rsidR="00F10854" w:rsidRPr="00767557" w:rsidRDefault="00621D39" w:rsidP="00F10854">
            <w:pPr>
              <w:tabs>
                <w:tab w:val="left" w:pos="1920"/>
              </w:tabs>
              <w:rPr>
                <w:rFonts w:ascii="Arial" w:eastAsia="Arial" w:hAnsi="Arial" w:cs="Arial"/>
                <w:color w:val="FFFFFF" w:themeColor="background1"/>
              </w:rPr>
            </w:pPr>
            <w:r>
              <w:rPr>
                <w:rFonts w:ascii="Arial" w:eastAsia="Arial" w:hAnsi="Arial" w:cs="Arial"/>
                <w:color w:val="FFFFFF" w:themeColor="background1"/>
              </w:rPr>
              <w:t>Passed.</w:t>
            </w:r>
          </w:p>
        </w:tc>
      </w:tr>
      <w:tr w:rsidR="00621D39" w14:paraId="386C0A8E" w14:textId="77777777" w:rsidTr="00621D39">
        <w:trPr>
          <w:jc w:val="center"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5C12E1B" w14:textId="743EC3E2" w:rsidR="00621D39" w:rsidRPr="009D2C31" w:rsidRDefault="00621D39" w:rsidP="00621D39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TS-5.7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32720331" w14:textId="77777777" w:rsidR="00621D39" w:rsidRPr="009D2C31" w:rsidRDefault="00621D39" w:rsidP="00621D39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FR 5</w:t>
            </w:r>
          </w:p>
          <w:p w14:paraId="1F128D57" w14:textId="5AF13DEC" w:rsidR="00621D39" w:rsidRPr="009D2C31" w:rsidRDefault="00621D39" w:rsidP="00621D39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User Portfolio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5C4F9AE" w14:textId="1BDA5545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Check that you can delete an existing skill.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F240C42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After completing TS-5.1 to TS-5.5.</w:t>
            </w:r>
          </w:p>
          <w:p w14:paraId="54F74293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2CC1F252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Start Program.</w:t>
            </w:r>
          </w:p>
          <w:p w14:paraId="277A035D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0EDFDCE2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Select Account to be logged into.</w:t>
            </w:r>
          </w:p>
          <w:p w14:paraId="3D297243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7A115BF6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Type in correct password.</w:t>
            </w:r>
          </w:p>
          <w:p w14:paraId="0701F497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71110105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‘Login’ button.</w:t>
            </w:r>
          </w:p>
          <w:p w14:paraId="3461178D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0BD14415" w14:textId="77777777" w:rsidR="00621D39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‘User Portfolio’.</w:t>
            </w:r>
          </w:p>
          <w:p w14:paraId="762D9485" w14:textId="77777777" w:rsidR="00621D39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4DA7A9AD" w14:textId="696D07D1" w:rsidR="00621D39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Click ‘Add New Item’.</w:t>
            </w:r>
          </w:p>
          <w:p w14:paraId="16D1D5A3" w14:textId="77777777" w:rsidR="00621D39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34253953" w14:textId="13FD0B53" w:rsidR="00621D39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Click Skill Button.</w:t>
            </w:r>
          </w:p>
          <w:p w14:paraId="6DA837AE" w14:textId="77777777" w:rsidR="00621D39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1314F913" w14:textId="02CD2444" w:rsidR="00621D39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Select </w:t>
            </w:r>
            <w:r>
              <w:rPr>
                <w:rFonts w:ascii="Arial" w:eastAsia="Arial" w:hAnsi="Arial" w:cs="Arial"/>
              </w:rPr>
              <w:t xml:space="preserve">Skill </w:t>
            </w:r>
            <w:r>
              <w:rPr>
                <w:rFonts w:ascii="Arial" w:eastAsia="Arial" w:hAnsi="Arial" w:cs="Arial"/>
              </w:rPr>
              <w:t>from Dropdown.</w:t>
            </w:r>
          </w:p>
          <w:p w14:paraId="26A4122A" w14:textId="77777777" w:rsidR="00621D39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10AB4F19" w14:textId="7F599AF0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Click Delete.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7061F1E" w14:textId="511FC76B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 evidence of entry deleted.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60E47BBE" w14:textId="33D9E880" w:rsidR="00621D39" w:rsidRPr="00621545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621D39">
              <w:rPr>
                <w:rFonts w:ascii="Arial" w:eastAsia="Arial" w:hAnsi="Arial" w:cs="Arial"/>
                <w:color w:val="FFFFFF" w:themeColor="background1"/>
              </w:rPr>
              <w:t>Passed.</w:t>
            </w:r>
          </w:p>
        </w:tc>
      </w:tr>
      <w:tr w:rsidR="00621D39" w14:paraId="36C8F130" w14:textId="77777777" w:rsidTr="00621D39">
        <w:trPr>
          <w:jc w:val="center"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D796D2E" w14:textId="4671820C" w:rsidR="00621D39" w:rsidRPr="009D2C31" w:rsidRDefault="00621D39" w:rsidP="00621D39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TS-5.8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EFA18FF" w14:textId="77777777" w:rsidR="00621D39" w:rsidRPr="009D2C31" w:rsidRDefault="00621D39" w:rsidP="00621D39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FR 5</w:t>
            </w:r>
          </w:p>
          <w:p w14:paraId="665E61BD" w14:textId="4B9DAA94" w:rsidR="00621D39" w:rsidRPr="009D2C31" w:rsidRDefault="00621D39" w:rsidP="00621D39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User Portfolio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DD87C61" w14:textId="1CB17728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Check that you can delete an existing ‘Work Experience’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FA95FA9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After completing TS-5.1 to TS-5.5.</w:t>
            </w:r>
          </w:p>
          <w:p w14:paraId="6FC78FDD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55E6F756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Start Program.</w:t>
            </w:r>
          </w:p>
          <w:p w14:paraId="18AB875F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0774F4EC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Select Account to be logged into.</w:t>
            </w:r>
          </w:p>
          <w:p w14:paraId="2CE4B80F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5D75E560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Type in correct password.</w:t>
            </w:r>
          </w:p>
          <w:p w14:paraId="0EED6A1F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450CDD5C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‘Login’ button.</w:t>
            </w:r>
          </w:p>
          <w:p w14:paraId="1994F1CF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020D4E72" w14:textId="77777777" w:rsidR="00621D39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‘User Portfolio’.</w:t>
            </w:r>
          </w:p>
          <w:p w14:paraId="53872063" w14:textId="77777777" w:rsidR="00621D39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01F25FEB" w14:textId="49B93571" w:rsidR="00621D39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Click ‘Add New Item’.</w:t>
            </w:r>
          </w:p>
          <w:p w14:paraId="6143F9B4" w14:textId="07CF5D70" w:rsidR="00621D39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39404C82" w14:textId="3B8F391B" w:rsidR="00621D39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Click ‘Work Experience’.</w:t>
            </w:r>
          </w:p>
          <w:p w14:paraId="4A567EB5" w14:textId="77777777" w:rsidR="00621D39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7347B268" w14:textId="49592166" w:rsidR="00621D39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Select </w:t>
            </w:r>
            <w:r>
              <w:rPr>
                <w:rFonts w:ascii="Arial" w:eastAsia="Arial" w:hAnsi="Arial" w:cs="Arial"/>
              </w:rPr>
              <w:t>am entry</w:t>
            </w:r>
            <w:r>
              <w:rPr>
                <w:rFonts w:ascii="Arial" w:eastAsia="Arial" w:hAnsi="Arial" w:cs="Arial"/>
              </w:rPr>
              <w:t xml:space="preserve"> from Dropdown.</w:t>
            </w:r>
          </w:p>
          <w:p w14:paraId="209429A8" w14:textId="77777777" w:rsidR="00621D39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05288496" w14:textId="6F0EDED5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Click Delete.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E731ED1" w14:textId="547C16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All evidence of entry deleted.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21723E33" w14:textId="29824BEC" w:rsidR="00621D39" w:rsidRPr="00621545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553EE4">
              <w:rPr>
                <w:rFonts w:ascii="Arial" w:eastAsia="Arial" w:hAnsi="Arial" w:cs="Arial"/>
                <w:color w:val="FFFFFF" w:themeColor="background1"/>
              </w:rPr>
              <w:t>Passed.</w:t>
            </w:r>
          </w:p>
        </w:tc>
      </w:tr>
      <w:tr w:rsidR="00621D39" w14:paraId="59897D87" w14:textId="77777777" w:rsidTr="00621D39">
        <w:trPr>
          <w:jc w:val="center"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0A6210D" w14:textId="7EBDF230" w:rsidR="00621D39" w:rsidRPr="009D2C31" w:rsidRDefault="00621D39" w:rsidP="00621D39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TS-5.9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FBEB20F" w14:textId="77777777" w:rsidR="00621D39" w:rsidRPr="009D2C31" w:rsidRDefault="00621D39" w:rsidP="00621D39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FR 5</w:t>
            </w:r>
          </w:p>
          <w:p w14:paraId="304ED5B4" w14:textId="51C1DEF0" w:rsidR="00621D39" w:rsidRPr="009D2C31" w:rsidRDefault="00621D39" w:rsidP="00621D39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User Portfolio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B69161B" w14:textId="62FF2E38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Check that you can delete an existing ‘Education’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D9AF522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After completing TS-5.1 to TS-5.5.</w:t>
            </w:r>
          </w:p>
          <w:p w14:paraId="3CBB0819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6E326C8A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Start Program.</w:t>
            </w:r>
          </w:p>
          <w:p w14:paraId="1F7AD296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45ED800F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Select Account to be logged into.</w:t>
            </w:r>
          </w:p>
          <w:p w14:paraId="4356A8CC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6E9682C8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Type in correct password.</w:t>
            </w:r>
          </w:p>
          <w:p w14:paraId="1F242958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4952E405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‘Login’ button.</w:t>
            </w:r>
          </w:p>
          <w:p w14:paraId="0C025F7F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7D66FE06" w14:textId="77777777" w:rsidR="00621D39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‘User Portfolio’.</w:t>
            </w:r>
          </w:p>
          <w:p w14:paraId="00DA9B7D" w14:textId="77777777" w:rsidR="00621D39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5D8BB3FE" w14:textId="77777777" w:rsidR="00621D39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Click ‘Add New Item’.</w:t>
            </w:r>
          </w:p>
          <w:p w14:paraId="53851035" w14:textId="77777777" w:rsidR="00621D39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32CBAD00" w14:textId="4FA536AA" w:rsidR="00621D39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Click ‘</w:t>
            </w:r>
            <w:r>
              <w:rPr>
                <w:rFonts w:ascii="Arial" w:eastAsia="Arial" w:hAnsi="Arial" w:cs="Arial"/>
              </w:rPr>
              <w:t>Education</w:t>
            </w:r>
            <w:r>
              <w:rPr>
                <w:rFonts w:ascii="Arial" w:eastAsia="Arial" w:hAnsi="Arial" w:cs="Arial"/>
              </w:rPr>
              <w:t>.</w:t>
            </w:r>
          </w:p>
          <w:p w14:paraId="4AB8BA7B" w14:textId="77777777" w:rsidR="00621D39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2BD6E696" w14:textId="77777777" w:rsidR="00621D39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Select am entry from Dropdown.</w:t>
            </w:r>
          </w:p>
          <w:p w14:paraId="6E58E387" w14:textId="77777777" w:rsidR="00621D39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69820118" w14:textId="631DA67B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Click Delete.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3B70D627" w14:textId="2A07248D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 evidence of dropdown menu deleted.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72D4673D" w14:textId="2F886E8E" w:rsidR="00621D39" w:rsidRPr="00621545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621D39">
              <w:rPr>
                <w:rFonts w:ascii="Arial" w:eastAsia="Arial" w:hAnsi="Arial" w:cs="Arial"/>
                <w:color w:val="FFFFFF" w:themeColor="background1"/>
              </w:rPr>
              <w:t>Passed.</w:t>
            </w:r>
          </w:p>
        </w:tc>
      </w:tr>
      <w:tr w:rsidR="00621D39" w:rsidRPr="00767557" w14:paraId="789EDD41" w14:textId="0BEBA52A" w:rsidTr="00621D39">
        <w:trPr>
          <w:jc w:val="center"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679EEC9" w14:textId="0CDCB5F1" w:rsidR="00621D39" w:rsidRPr="009D2C31" w:rsidRDefault="00621D39" w:rsidP="00621D39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TS-6.0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3829591C" w14:textId="281E8DBC" w:rsidR="00621D39" w:rsidRPr="009D2C31" w:rsidRDefault="00621D39" w:rsidP="00621D39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FR 6</w:t>
            </w:r>
          </w:p>
          <w:p w14:paraId="6BDA93EA" w14:textId="746C0515" w:rsidR="00621D39" w:rsidRPr="009D2C31" w:rsidRDefault="00621D39" w:rsidP="00621D39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Acquire Skills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7F36443" w14:textId="14A27DEE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Check link can be selected, and information loads correctly.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E8A5EAB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Start Program.</w:t>
            </w:r>
          </w:p>
          <w:p w14:paraId="7D5E9D56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31C6D691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Select Account to be logged into.</w:t>
            </w:r>
          </w:p>
          <w:p w14:paraId="342248ED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2254742E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Type in correct password.</w:t>
            </w:r>
          </w:p>
          <w:p w14:paraId="1CF9D883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37F3DE3A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‘Login’ button.</w:t>
            </w:r>
          </w:p>
          <w:p w14:paraId="21A1193C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3C51D52F" w14:textId="09E8913E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‘Acquire New Skills’.</w:t>
            </w:r>
          </w:p>
          <w:p w14:paraId="3A18A156" w14:textId="5DF2215A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7010B81B" w14:textId="2C6EAFDB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Select link from list.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D001E80" w14:textId="591CD190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Information about link displays.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</w:tcPr>
          <w:p w14:paraId="6A2BFA5F" w14:textId="1C9B0BEC" w:rsidR="00621D39" w:rsidRPr="00767557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  <w:color w:val="FFFFFF" w:themeColor="background1"/>
              </w:rPr>
            </w:pPr>
            <w:r>
              <w:rPr>
                <w:rFonts w:ascii="Arial" w:eastAsia="Arial" w:hAnsi="Arial" w:cs="Arial"/>
                <w:color w:val="FFFFFF" w:themeColor="background1"/>
              </w:rPr>
              <w:t>No link info appears.</w:t>
            </w:r>
          </w:p>
        </w:tc>
      </w:tr>
      <w:tr w:rsidR="00621D39" w:rsidRPr="00767557" w14:paraId="41C77D82" w14:textId="77777777" w:rsidTr="009D2C31">
        <w:trPr>
          <w:jc w:val="center"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D840E6F" w14:textId="3D7ACB39" w:rsidR="00621D39" w:rsidRPr="009D2C31" w:rsidRDefault="00621D39" w:rsidP="00621D39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TS-6.1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E8576DD" w14:textId="77777777" w:rsidR="00621D39" w:rsidRPr="009D2C31" w:rsidRDefault="00621D39" w:rsidP="00621D39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FR 6</w:t>
            </w:r>
          </w:p>
          <w:p w14:paraId="5E2A9CE0" w14:textId="612DF345" w:rsidR="00621D39" w:rsidRPr="009D2C31" w:rsidRDefault="00621D39" w:rsidP="00621D39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Acquire Skills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3D13470" w14:textId="5F8195DA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Check that resource selected can be visited using button.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C33F5DF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Start Program.</w:t>
            </w:r>
          </w:p>
          <w:p w14:paraId="506C640C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6946F9BF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Select Account to be logged into.</w:t>
            </w:r>
          </w:p>
          <w:p w14:paraId="62E808F9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7AAD2A92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Type in correct password.</w:t>
            </w:r>
          </w:p>
          <w:p w14:paraId="60471561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220C0B46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‘Login’ button.</w:t>
            </w:r>
          </w:p>
          <w:p w14:paraId="43193886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399A3A15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‘Acquire New Skills’.</w:t>
            </w:r>
          </w:p>
          <w:p w14:paraId="6CB30374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2A987273" w14:textId="2D5D1CC2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Select link from list.</w:t>
            </w:r>
          </w:p>
          <w:p w14:paraId="6824FACB" w14:textId="6DB6200D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7EF8788C" w14:textId="2A7D2864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‘Visit Resource’ button.</w:t>
            </w:r>
          </w:p>
          <w:p w14:paraId="2BD57837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3771B36B" w14:textId="01EC560B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lastRenderedPageBreak/>
              <w:t>Selected website opens.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1FFCD6C1" w14:textId="6E3AECA3" w:rsidR="00621D39" w:rsidRPr="00767557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  <w:color w:val="FFFFFF" w:themeColor="background1"/>
              </w:rPr>
            </w:pPr>
            <w:r w:rsidRPr="00621D39">
              <w:rPr>
                <w:rFonts w:ascii="Arial" w:eastAsia="Arial" w:hAnsi="Arial" w:cs="Arial"/>
                <w:color w:val="FFFFFF" w:themeColor="background1"/>
              </w:rPr>
              <w:t>Passed.</w:t>
            </w:r>
          </w:p>
        </w:tc>
      </w:tr>
      <w:tr w:rsidR="00621D39" w:rsidRPr="00767557" w14:paraId="17309B40" w14:textId="3430FE9B" w:rsidTr="009D2C31">
        <w:trPr>
          <w:jc w:val="center"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19AEEC5" w14:textId="348952BB" w:rsidR="00621D39" w:rsidRPr="009D2C31" w:rsidRDefault="00621D39" w:rsidP="00621D39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TS-7.0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3FA328F" w14:textId="4DEAD64E" w:rsidR="00621D39" w:rsidRPr="009D2C31" w:rsidRDefault="00621D39" w:rsidP="00621D39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FR 7</w:t>
            </w:r>
          </w:p>
          <w:p w14:paraId="713F2CCF" w14:textId="4AA41B9F" w:rsidR="00621D39" w:rsidRPr="009D2C31" w:rsidRDefault="00621D39" w:rsidP="00621D39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Find a Job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FA6F3E1" w14:textId="2908F18A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Check that Find a job page loads as expected.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FD5E665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Start Program.</w:t>
            </w:r>
          </w:p>
          <w:p w14:paraId="2BF4A954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6410BFEC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Select Account to be logged into.</w:t>
            </w:r>
          </w:p>
          <w:p w14:paraId="719FBAB7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17CAF399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Type in correct password.</w:t>
            </w:r>
          </w:p>
          <w:p w14:paraId="5FEFE476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111C5F55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‘Login’ button.</w:t>
            </w:r>
          </w:p>
          <w:p w14:paraId="0881F8E7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62E6C58B" w14:textId="33D113E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‘Find a Job’.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7468386" w14:textId="565EBB64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Find A Job screen loads.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56A44FF5" w14:textId="42C91A8B" w:rsidR="00621D39" w:rsidRPr="00767557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  <w:color w:val="FFFFFF" w:themeColor="background1"/>
              </w:rPr>
            </w:pPr>
            <w:r w:rsidRPr="00621D39">
              <w:rPr>
                <w:rFonts w:ascii="Arial" w:eastAsia="Arial" w:hAnsi="Arial" w:cs="Arial"/>
                <w:color w:val="FFFFFF" w:themeColor="background1"/>
              </w:rPr>
              <w:t>Passed.</w:t>
            </w:r>
          </w:p>
        </w:tc>
      </w:tr>
      <w:tr w:rsidR="00621D39" w:rsidRPr="00767557" w14:paraId="04E49E0B" w14:textId="77777777" w:rsidTr="009D2C31">
        <w:trPr>
          <w:jc w:val="center"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C1262B5" w14:textId="3A4634EE" w:rsidR="00621D39" w:rsidRPr="009D2C31" w:rsidRDefault="00621D39" w:rsidP="00621D39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TS-7.1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E4E4170" w14:textId="77777777" w:rsidR="00621D39" w:rsidRPr="009D2C31" w:rsidRDefault="00621D39" w:rsidP="00621D39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FR 7</w:t>
            </w:r>
          </w:p>
          <w:p w14:paraId="6861A1C1" w14:textId="2B313B1B" w:rsidR="00621D39" w:rsidRPr="009D2C31" w:rsidRDefault="00621D39" w:rsidP="00621D39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Find a Job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4874774" w14:textId="6FB3A97F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Check that Find A Job button can be executed.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3D498DBB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Start Program.</w:t>
            </w:r>
          </w:p>
          <w:p w14:paraId="49CF0CB5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27276A6D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Select Account to be logged into.</w:t>
            </w:r>
          </w:p>
          <w:p w14:paraId="2E2A95F0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32C6F6D3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Type in correct password.</w:t>
            </w:r>
          </w:p>
          <w:p w14:paraId="15F7BFF1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5C8B385F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‘Login’ button.</w:t>
            </w:r>
          </w:p>
          <w:p w14:paraId="63FE7AB6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5CB964D0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‘Find a Job’.</w:t>
            </w:r>
          </w:p>
          <w:p w14:paraId="4E0755E3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54CCD48D" w14:textId="6CF03816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‘Find a Job’.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10313E4" w14:textId="5691E50E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Find A Job page 2 loads.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7E1EF687" w14:textId="628AA4E6" w:rsidR="00621D39" w:rsidRPr="00767557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  <w:color w:val="FFFFFF" w:themeColor="background1"/>
              </w:rPr>
            </w:pPr>
            <w:r w:rsidRPr="00621D39">
              <w:rPr>
                <w:rFonts w:ascii="Arial" w:eastAsia="Arial" w:hAnsi="Arial" w:cs="Arial"/>
                <w:color w:val="FFFFFF" w:themeColor="background1"/>
              </w:rPr>
              <w:t>Passed.</w:t>
            </w:r>
          </w:p>
        </w:tc>
      </w:tr>
      <w:tr w:rsidR="00621D39" w:rsidRPr="00767557" w14:paraId="35B36722" w14:textId="77777777" w:rsidTr="009D2C31">
        <w:trPr>
          <w:jc w:val="center"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F41F6F0" w14:textId="09A5405F" w:rsidR="00621D39" w:rsidRPr="009D2C31" w:rsidRDefault="00621D39" w:rsidP="00621D39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TS-7.2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AB55759" w14:textId="77777777" w:rsidR="00621D39" w:rsidRPr="009D2C31" w:rsidRDefault="00621D39" w:rsidP="00621D39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FR 7</w:t>
            </w:r>
          </w:p>
          <w:p w14:paraId="50AB52D7" w14:textId="39E4B152" w:rsidR="00621D39" w:rsidRPr="009D2C31" w:rsidRDefault="00621D39" w:rsidP="00621D39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Find a Job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795F379" w14:textId="36843D13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Check that Jobs Found Button can be executed.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C59E321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Start Program.</w:t>
            </w:r>
          </w:p>
          <w:p w14:paraId="7F6B5CF9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54DAC38D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Select Account to be logged into.</w:t>
            </w:r>
          </w:p>
          <w:p w14:paraId="678CE53E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23436061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Type in correct password.</w:t>
            </w:r>
          </w:p>
          <w:p w14:paraId="6AD52F72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0F8A09D3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‘Login’ button.</w:t>
            </w:r>
          </w:p>
          <w:p w14:paraId="3DA79C39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622115DD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‘Find a Job’.</w:t>
            </w:r>
          </w:p>
          <w:p w14:paraId="2A50B35A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2EAA3BFB" w14:textId="0201F6C9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‘Jobs Found’.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3CBC98D" w14:textId="35A93334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Found Jobs page loads.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4BFFF6FF" w14:textId="7FF3C86D" w:rsidR="00621D39" w:rsidRPr="00767557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  <w:color w:val="FFFFFF" w:themeColor="background1"/>
              </w:rPr>
            </w:pPr>
            <w:r w:rsidRPr="00621D39">
              <w:rPr>
                <w:rFonts w:ascii="Arial" w:eastAsia="Arial" w:hAnsi="Arial" w:cs="Arial"/>
                <w:color w:val="FFFFFF" w:themeColor="background1"/>
              </w:rPr>
              <w:t>Passed.</w:t>
            </w:r>
          </w:p>
        </w:tc>
      </w:tr>
      <w:tr w:rsidR="00621D39" w:rsidRPr="00767557" w14:paraId="4A21C515" w14:textId="77777777" w:rsidTr="00621D39">
        <w:trPr>
          <w:jc w:val="center"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A056B53" w14:textId="460A527F" w:rsidR="00621D39" w:rsidRPr="009D2C31" w:rsidRDefault="00621D39" w:rsidP="00621D39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TS-8.0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4E9A544" w14:textId="4ECE3889" w:rsidR="00621D39" w:rsidRPr="009D2C31" w:rsidRDefault="00621D39" w:rsidP="00621D39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FR 8</w:t>
            </w:r>
          </w:p>
          <w:p w14:paraId="4CF31908" w14:textId="65E878F6" w:rsidR="00621D39" w:rsidRPr="009D2C31" w:rsidRDefault="00621D39" w:rsidP="00621D39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Find a Job (pg2)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514257E" w14:textId="4BAA6984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 xml:space="preserve">Check that CV and Cover letter resources can be </w:t>
            </w:r>
            <w:r w:rsidRPr="009D2C31">
              <w:rPr>
                <w:rFonts w:ascii="Arial" w:eastAsia="Arial" w:hAnsi="Arial" w:cs="Arial"/>
              </w:rPr>
              <w:lastRenderedPageBreak/>
              <w:t>selected and correct information loads.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6C0F268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lastRenderedPageBreak/>
              <w:t>Start Program.</w:t>
            </w:r>
          </w:p>
          <w:p w14:paraId="43206921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4D6DFFAA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lastRenderedPageBreak/>
              <w:t>Select Account to be logged into.</w:t>
            </w:r>
          </w:p>
          <w:p w14:paraId="0FF5ED16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68950DAD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Type in correct password.</w:t>
            </w:r>
          </w:p>
          <w:p w14:paraId="393A97E4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17E1CAD7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‘Login’ button.</w:t>
            </w:r>
          </w:p>
          <w:p w14:paraId="4C2F58BF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4F6C6B88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‘Find a Job’.</w:t>
            </w:r>
          </w:p>
          <w:p w14:paraId="0D661993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670959F0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‘Find a Job’.</w:t>
            </w:r>
          </w:p>
          <w:p w14:paraId="724E2482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38724C3B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Select resource from CVs and Cover letters.</w:t>
            </w:r>
          </w:p>
          <w:p w14:paraId="0F3E28F4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10EF2798" w14:textId="3674C59F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‘Visit Resource’ button.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C865F68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lastRenderedPageBreak/>
              <w:t xml:space="preserve">Correct and relevant information </w:t>
            </w:r>
            <w:r w:rsidRPr="009D2C31">
              <w:rPr>
                <w:rFonts w:ascii="Arial" w:eastAsia="Arial" w:hAnsi="Arial" w:cs="Arial"/>
              </w:rPr>
              <w:lastRenderedPageBreak/>
              <w:t>loads and displayed.</w:t>
            </w:r>
          </w:p>
          <w:p w14:paraId="7A11D2D9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41CEBD5F" w14:textId="034777C3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Correct website loads after click.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</w:tcPr>
          <w:p w14:paraId="3343C678" w14:textId="60D0BFC7" w:rsidR="00621D39" w:rsidRPr="00767557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  <w:color w:val="FFFFFF" w:themeColor="background1"/>
              </w:rPr>
            </w:pPr>
            <w:r>
              <w:rPr>
                <w:rFonts w:ascii="Arial" w:eastAsia="Arial" w:hAnsi="Arial" w:cs="Arial"/>
                <w:color w:val="FFFFFF" w:themeColor="background1"/>
              </w:rPr>
              <w:lastRenderedPageBreak/>
              <w:t>Links no longer work.</w:t>
            </w:r>
          </w:p>
        </w:tc>
      </w:tr>
      <w:tr w:rsidR="00621D39" w14:paraId="0901A448" w14:textId="77777777" w:rsidTr="00621D39">
        <w:trPr>
          <w:jc w:val="center"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7C3DDF3" w14:textId="0A84E810" w:rsidR="00621D39" w:rsidRPr="009D2C31" w:rsidRDefault="00621D39" w:rsidP="00621D39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TS-8.1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E9AA352" w14:textId="77777777" w:rsidR="00621D39" w:rsidRPr="009D2C31" w:rsidRDefault="00621D39" w:rsidP="00621D39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FR 8</w:t>
            </w:r>
          </w:p>
          <w:p w14:paraId="30269E20" w14:textId="2D783205" w:rsidR="00621D39" w:rsidRPr="009D2C31" w:rsidRDefault="00621D39" w:rsidP="00621D39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Find a Job (pg2)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48D0C5D" w14:textId="264F7481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Check that Interviews can be added.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220245A" w14:textId="081B10F2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Not implemented.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61F5EFE" w14:textId="16CC953F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Not implemented.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</w:tcPr>
          <w:p w14:paraId="5C8C2F5B" w14:textId="2A7F67A9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  <w:color w:val="FFFFFF" w:themeColor="background1"/>
              </w:rPr>
            </w:pPr>
            <w:r w:rsidRPr="009D2C31">
              <w:rPr>
                <w:rFonts w:ascii="Arial" w:eastAsia="Arial" w:hAnsi="Arial" w:cs="Arial"/>
                <w:color w:val="FFFFFF" w:themeColor="background1"/>
              </w:rPr>
              <w:t>Not implemented.</w:t>
            </w:r>
          </w:p>
        </w:tc>
      </w:tr>
      <w:tr w:rsidR="00621D39" w14:paraId="516A00E8" w14:textId="77777777" w:rsidTr="00621D39">
        <w:trPr>
          <w:jc w:val="center"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502867D" w14:textId="56A9D2C5" w:rsidR="00621D39" w:rsidRPr="009D2C31" w:rsidRDefault="00621D39" w:rsidP="00621D39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TS-8.2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723AA40" w14:textId="77777777" w:rsidR="00621D39" w:rsidRPr="009D2C31" w:rsidRDefault="00621D39" w:rsidP="00621D39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FR 8</w:t>
            </w:r>
          </w:p>
          <w:p w14:paraId="4CEE2919" w14:textId="2E47618C" w:rsidR="00621D39" w:rsidRPr="009D2C31" w:rsidRDefault="00621D39" w:rsidP="00621D39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Find a Job (pg2)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7AB8D0E" w14:textId="7BAE0081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Check that interviews can be viewed.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3B4F3E48" w14:textId="034B0BA3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Not implemented.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A153515" w14:textId="41863EEB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Not implemented.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</w:tcPr>
          <w:p w14:paraId="4AA25A2B" w14:textId="74B898E8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  <w:color w:val="FFFFFF" w:themeColor="background1"/>
              </w:rPr>
            </w:pPr>
            <w:r w:rsidRPr="009D2C31">
              <w:rPr>
                <w:rFonts w:ascii="Arial" w:eastAsia="Arial" w:hAnsi="Arial" w:cs="Arial"/>
                <w:color w:val="FFFFFF" w:themeColor="background1"/>
              </w:rPr>
              <w:t>Not implemented.</w:t>
            </w:r>
          </w:p>
        </w:tc>
      </w:tr>
      <w:tr w:rsidR="00621D39" w14:paraId="7ACCEFDD" w14:textId="77777777" w:rsidTr="00621D39">
        <w:trPr>
          <w:jc w:val="center"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2043727" w14:textId="398275BD" w:rsidR="00621D39" w:rsidRPr="009D2C31" w:rsidRDefault="00621D39" w:rsidP="00621D39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TS-8.3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375FAED" w14:textId="77777777" w:rsidR="00621D39" w:rsidRPr="009D2C31" w:rsidRDefault="00621D39" w:rsidP="00621D39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FR 8</w:t>
            </w:r>
          </w:p>
          <w:p w14:paraId="36C4982E" w14:textId="6027F903" w:rsidR="00621D39" w:rsidRPr="009D2C31" w:rsidRDefault="00621D39" w:rsidP="00621D39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Find a Job (pg2)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F0EDB5A" w14:textId="05EC2AC2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Check that jobs being applied for can be added and viewed.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801DFD6" w14:textId="1718E8B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Not implemented.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AF51446" w14:textId="56289D94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Not implemented.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</w:tcPr>
          <w:p w14:paraId="17177AC1" w14:textId="68CEE64D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  <w:color w:val="FFFFFF" w:themeColor="background1"/>
              </w:rPr>
            </w:pPr>
            <w:r w:rsidRPr="009D2C31">
              <w:rPr>
                <w:rFonts w:ascii="Arial" w:eastAsia="Arial" w:hAnsi="Arial" w:cs="Arial"/>
                <w:color w:val="FFFFFF" w:themeColor="background1"/>
              </w:rPr>
              <w:t>Not implemented.</w:t>
            </w:r>
          </w:p>
        </w:tc>
      </w:tr>
      <w:tr w:rsidR="00621D39" w14:paraId="485CEF98" w14:textId="77777777" w:rsidTr="00621D39">
        <w:trPr>
          <w:jc w:val="center"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87D5F4C" w14:textId="03E58EFF" w:rsidR="00621D39" w:rsidRPr="009D2C31" w:rsidRDefault="00621D39" w:rsidP="00621D39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TS-8.4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8235532" w14:textId="77777777" w:rsidR="00621D39" w:rsidRPr="009D2C31" w:rsidRDefault="00621D39" w:rsidP="00621D39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FR 8</w:t>
            </w:r>
          </w:p>
          <w:p w14:paraId="5CBDCF82" w14:textId="4E881723" w:rsidR="00621D39" w:rsidRPr="009D2C31" w:rsidRDefault="00621D39" w:rsidP="00621D39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Find a Job (pg2)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8CE9374" w14:textId="2B7261EB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Check that apprenticeships and Internships can be added and viewed.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7FBB231" w14:textId="1A2A2E9F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Not Implemented.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DEFCEC0" w14:textId="6F32194B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Not Implemented.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</w:tcPr>
          <w:p w14:paraId="73DB8A7E" w14:textId="64661912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  <w:color w:val="FFFFFF" w:themeColor="background1"/>
              </w:rPr>
            </w:pPr>
            <w:r w:rsidRPr="009D2C31">
              <w:rPr>
                <w:rFonts w:ascii="Arial" w:eastAsia="Arial" w:hAnsi="Arial" w:cs="Arial"/>
                <w:color w:val="FFFFFF" w:themeColor="background1"/>
              </w:rPr>
              <w:t>Not Implemented.</w:t>
            </w:r>
          </w:p>
        </w:tc>
      </w:tr>
      <w:tr w:rsidR="00621D39" w14:paraId="715C8DBE" w14:textId="77777777" w:rsidTr="00621D39">
        <w:trPr>
          <w:jc w:val="center"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74DF555" w14:textId="0007DE5D" w:rsidR="00621D39" w:rsidRPr="009D2C31" w:rsidRDefault="00621D39" w:rsidP="00621D39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TS-8.6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5EC677D" w14:textId="77777777" w:rsidR="00621D39" w:rsidRPr="009D2C31" w:rsidRDefault="00621D39" w:rsidP="00621D39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FR 8</w:t>
            </w:r>
          </w:p>
          <w:p w14:paraId="74C98775" w14:textId="694B1514" w:rsidR="00621D39" w:rsidRPr="009D2C31" w:rsidRDefault="00621D39" w:rsidP="00621D39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Find a Job (pg2)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25E7B94" w14:textId="1CA5F3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Check that self-employment/freelancing can be added/viewed.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DB7C225" w14:textId="0ABEF761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Not Implemented.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D9FD623" w14:textId="70014CFA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Not Implemented.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</w:tcPr>
          <w:p w14:paraId="77E6EE9A" w14:textId="3BDCC678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  <w:color w:val="FFFFFF" w:themeColor="background1"/>
              </w:rPr>
            </w:pPr>
            <w:r w:rsidRPr="009D2C31">
              <w:rPr>
                <w:rFonts w:ascii="Arial" w:eastAsia="Arial" w:hAnsi="Arial" w:cs="Arial"/>
                <w:color w:val="FFFFFF" w:themeColor="background1"/>
              </w:rPr>
              <w:t>Not Implemented.</w:t>
            </w:r>
          </w:p>
        </w:tc>
      </w:tr>
      <w:tr w:rsidR="00621D39" w14:paraId="0B8804D6" w14:textId="77777777" w:rsidTr="00621D39">
        <w:trPr>
          <w:jc w:val="center"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3494ABF8" w14:textId="4E03C693" w:rsidR="00621D39" w:rsidRPr="009D2C31" w:rsidRDefault="00621D39" w:rsidP="00621D39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TS-8.7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07484F9" w14:textId="77777777" w:rsidR="00621D39" w:rsidRPr="009D2C31" w:rsidRDefault="00621D39" w:rsidP="00621D39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FR 8</w:t>
            </w:r>
          </w:p>
          <w:p w14:paraId="46961991" w14:textId="111DFCBB" w:rsidR="00621D39" w:rsidRPr="009D2C31" w:rsidRDefault="00621D39" w:rsidP="00621D39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Find a Job (pg2)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75FACAA" w14:textId="3F996553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Check that Networking can be added and viewed.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C6FB931" w14:textId="2FB0F53E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Not Implemented.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52078EC" w14:textId="7CF30109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Not Implemented.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</w:tcPr>
          <w:p w14:paraId="29CBD3C5" w14:textId="1FB6B7E5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  <w:color w:val="FFFFFF" w:themeColor="background1"/>
              </w:rPr>
            </w:pPr>
            <w:r w:rsidRPr="009D2C31">
              <w:rPr>
                <w:rFonts w:ascii="Arial" w:eastAsia="Arial" w:hAnsi="Arial" w:cs="Arial"/>
                <w:color w:val="FFFFFF" w:themeColor="background1"/>
              </w:rPr>
              <w:t>Not Implemented.</w:t>
            </w:r>
          </w:p>
        </w:tc>
      </w:tr>
      <w:tr w:rsidR="00621D39" w:rsidRPr="00767557" w14:paraId="45F3E432" w14:textId="77777777" w:rsidTr="009D2C31">
        <w:trPr>
          <w:jc w:val="center"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D51AF11" w14:textId="2CF7CCFB" w:rsidR="00621D39" w:rsidRPr="009D2C31" w:rsidRDefault="00621D39" w:rsidP="00621D39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TS-9.0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0AFD05C" w14:textId="54538BAB" w:rsidR="00621D39" w:rsidRPr="009D2C31" w:rsidRDefault="00621D39" w:rsidP="00621D39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FR 9</w:t>
            </w:r>
          </w:p>
          <w:p w14:paraId="61B5DF16" w14:textId="390CD451" w:rsidR="00621D39" w:rsidRPr="009D2C31" w:rsidRDefault="00621D39" w:rsidP="00621D39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Jobs Found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93C4CE0" w14:textId="77A8DAB9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Check that you can add a new job to list.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2660D33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Start Program.</w:t>
            </w:r>
          </w:p>
          <w:p w14:paraId="70151DAA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751FEF2D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Select Account to be logged into.</w:t>
            </w:r>
          </w:p>
          <w:p w14:paraId="65278B41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39162AD5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Type in correct password.</w:t>
            </w:r>
          </w:p>
          <w:p w14:paraId="22760EA3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261C5437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‘Login’ button.</w:t>
            </w:r>
          </w:p>
          <w:p w14:paraId="27D78305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11CA23C5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‘Find a Job’.</w:t>
            </w:r>
          </w:p>
          <w:p w14:paraId="12CB04F3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59701E10" w14:textId="23877F1C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‘Jobs Found’.</w:t>
            </w:r>
          </w:p>
          <w:p w14:paraId="20242C2A" w14:textId="26BF1CAE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0CBBF563" w14:textId="6EC967FB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‘Add New Job’.</w:t>
            </w:r>
          </w:p>
          <w:p w14:paraId="3FA709BC" w14:textId="062D4D63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12FE8B83" w14:textId="6B859390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lastRenderedPageBreak/>
              <w:t>Fill in Job information.</w:t>
            </w:r>
          </w:p>
          <w:p w14:paraId="13965096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395DE6D9" w14:textId="75481AC6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‘Save Job’.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A32214B" w14:textId="01CDDF6E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lastRenderedPageBreak/>
              <w:t>New Job gets added and displayed correctly in list.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60340014" w14:textId="3C0CE2DC" w:rsidR="00621D39" w:rsidRPr="00767557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  <w:color w:val="FFFFFF" w:themeColor="background1"/>
              </w:rPr>
            </w:pPr>
            <w:r w:rsidRPr="00621D39">
              <w:rPr>
                <w:rFonts w:ascii="Arial" w:eastAsia="Arial" w:hAnsi="Arial" w:cs="Arial"/>
                <w:color w:val="FFFFFF" w:themeColor="background1"/>
              </w:rPr>
              <w:t>Passed.</w:t>
            </w:r>
          </w:p>
        </w:tc>
      </w:tr>
      <w:tr w:rsidR="00621D39" w:rsidRPr="00767557" w14:paraId="7C5108E1" w14:textId="77777777" w:rsidTr="00621D39">
        <w:trPr>
          <w:jc w:val="center"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3AFF125E" w14:textId="396839C6" w:rsidR="00621D39" w:rsidRPr="009D2C31" w:rsidRDefault="00621D39" w:rsidP="00621D39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TS-9.1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ECE1109" w14:textId="77777777" w:rsidR="00621D39" w:rsidRPr="009D2C31" w:rsidRDefault="00621D39" w:rsidP="00621D39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FR 9</w:t>
            </w:r>
          </w:p>
          <w:p w14:paraId="66706335" w14:textId="52705312" w:rsidR="00621D39" w:rsidRPr="009D2C31" w:rsidRDefault="00621D39" w:rsidP="00621D39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Jobs Found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09AD7E7" w14:textId="55BD8FD2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Check whether you can edit existing new job.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846FBDF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Start Program.</w:t>
            </w:r>
          </w:p>
          <w:p w14:paraId="56399258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79B02F61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Select Account to be logged into.</w:t>
            </w:r>
          </w:p>
          <w:p w14:paraId="77168E47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375D2551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Type in correct password.</w:t>
            </w:r>
          </w:p>
          <w:p w14:paraId="0B6D6115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7E320F22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‘Login’ button.</w:t>
            </w:r>
          </w:p>
          <w:p w14:paraId="617B8782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5B0A5F51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‘Find a Job’.</w:t>
            </w:r>
          </w:p>
          <w:p w14:paraId="37F77F24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2CD56451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‘Jobs Found’.</w:t>
            </w:r>
          </w:p>
          <w:p w14:paraId="117641E8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00CB29E4" w14:textId="7A56D679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‘Add New Job’.</w:t>
            </w:r>
          </w:p>
          <w:p w14:paraId="706EE1F4" w14:textId="68DF5389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5A949F63" w14:textId="42E59B7A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Select existing job from ‘Edit and existing entry’ dropdown list.</w:t>
            </w:r>
          </w:p>
          <w:p w14:paraId="0D12C3AF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23E9B85D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Fill in Job information.</w:t>
            </w:r>
          </w:p>
          <w:p w14:paraId="58529812" w14:textId="77777777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4F595EC2" w14:textId="73A0C948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‘Save Job’.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329507E7" w14:textId="05568CAD" w:rsidR="00621D39" w:rsidRPr="009D2C31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Job displays differently after being edited.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</w:tcPr>
          <w:p w14:paraId="1A5CFC8A" w14:textId="1B73696A" w:rsidR="00621D39" w:rsidRPr="00767557" w:rsidRDefault="00621D39" w:rsidP="00621D39">
            <w:pPr>
              <w:tabs>
                <w:tab w:val="left" w:pos="1920"/>
              </w:tabs>
              <w:rPr>
                <w:rFonts w:ascii="Arial" w:eastAsia="Arial" w:hAnsi="Arial" w:cs="Arial"/>
                <w:color w:val="FFFFFF" w:themeColor="background1"/>
              </w:rPr>
            </w:pPr>
            <w:r>
              <w:rPr>
                <w:rFonts w:ascii="Arial" w:eastAsia="Arial" w:hAnsi="Arial" w:cs="Arial"/>
                <w:color w:val="FFFFFF" w:themeColor="background1"/>
              </w:rPr>
              <w:t>You have to reload app for this to work.</w:t>
            </w:r>
          </w:p>
        </w:tc>
      </w:tr>
      <w:tr w:rsidR="00553EE4" w:rsidRPr="00767557" w14:paraId="4577784C" w14:textId="77777777" w:rsidTr="009D2C31">
        <w:trPr>
          <w:jc w:val="center"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3092932" w14:textId="2DA77034" w:rsidR="00553EE4" w:rsidRPr="009D2C31" w:rsidRDefault="00553EE4" w:rsidP="00553EE4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TS-9.2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6AA78DF" w14:textId="77777777" w:rsidR="00553EE4" w:rsidRPr="009D2C31" w:rsidRDefault="00553EE4" w:rsidP="00553EE4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FR 9</w:t>
            </w:r>
          </w:p>
          <w:p w14:paraId="417E5E59" w14:textId="54EBA75A" w:rsidR="00553EE4" w:rsidRPr="009D2C31" w:rsidRDefault="00553EE4" w:rsidP="00553EE4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Jobs Found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7F6477D" w14:textId="14023252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Check jobs are displayed correctly on table after being added.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07403E0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Complete TS-9.0 and TS-9.1 first.</w:t>
            </w:r>
          </w:p>
          <w:p w14:paraId="286CDFD7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73D414DE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Start Program.</w:t>
            </w:r>
          </w:p>
          <w:p w14:paraId="2A3179B8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47173F11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Select Account to be logged into.</w:t>
            </w:r>
          </w:p>
          <w:p w14:paraId="61DB43FE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33CC58CA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Type in correct password.</w:t>
            </w:r>
          </w:p>
          <w:p w14:paraId="41771E57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11D3CB19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‘Login’ button.</w:t>
            </w:r>
          </w:p>
          <w:p w14:paraId="0523293F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30F1FAFA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‘Find a Job’.</w:t>
            </w:r>
          </w:p>
          <w:p w14:paraId="4E361F49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2E214101" w14:textId="5754F26C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‘Jobs Found’.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CC79EDA" w14:textId="416D1ED8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Jobs display in the correct way after being added.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2125E2B8" w14:textId="0CB19962" w:rsidR="00553EE4" w:rsidRPr="00767557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  <w:color w:val="FFFFFF" w:themeColor="background1"/>
              </w:rPr>
            </w:pPr>
            <w:r w:rsidRPr="00621D39">
              <w:rPr>
                <w:rFonts w:ascii="Arial" w:eastAsia="Arial" w:hAnsi="Arial" w:cs="Arial"/>
                <w:color w:val="FFFFFF" w:themeColor="background1"/>
              </w:rPr>
              <w:t>Passed.</w:t>
            </w:r>
          </w:p>
        </w:tc>
      </w:tr>
      <w:tr w:rsidR="00553EE4" w:rsidRPr="00767557" w14:paraId="12F46593" w14:textId="77777777" w:rsidTr="00553EE4">
        <w:trPr>
          <w:jc w:val="center"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B27B28A" w14:textId="53850A64" w:rsidR="00553EE4" w:rsidRPr="009D2C31" w:rsidRDefault="00553EE4" w:rsidP="00553EE4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TS-9.3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F800534" w14:textId="77777777" w:rsidR="00553EE4" w:rsidRPr="009D2C31" w:rsidRDefault="00553EE4" w:rsidP="00553EE4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FR 9</w:t>
            </w:r>
          </w:p>
          <w:p w14:paraId="1CF939D7" w14:textId="1D54901B" w:rsidR="00553EE4" w:rsidRPr="009D2C31" w:rsidRDefault="00553EE4" w:rsidP="00553EE4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Jobs Found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02CC18D" w14:textId="5257991B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Check that added Job can be deleted.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E51CC70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Start Program.</w:t>
            </w:r>
          </w:p>
          <w:p w14:paraId="131CC247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5155CC3F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Select Account to be logged into.</w:t>
            </w:r>
          </w:p>
          <w:p w14:paraId="63897E67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2CC31660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Type in correct password.</w:t>
            </w:r>
          </w:p>
          <w:p w14:paraId="533E3C5D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159E8D4F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‘Login’ button.</w:t>
            </w:r>
          </w:p>
          <w:p w14:paraId="7E9FDB26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55A73DA2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‘Find a Job’.</w:t>
            </w:r>
          </w:p>
          <w:p w14:paraId="0BF4615F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3948341B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‘Jobs Found’.</w:t>
            </w:r>
          </w:p>
          <w:p w14:paraId="2203CB4C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069AF423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‘Add New Job’.</w:t>
            </w:r>
          </w:p>
          <w:p w14:paraId="019487CF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3A2AC04E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Select existing job from ‘Edit and existing entry’ dropdown list.</w:t>
            </w:r>
          </w:p>
          <w:p w14:paraId="15203B58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700A0CE5" w14:textId="10B18EEE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‘Delete Job’.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C9DA2C1" w14:textId="056F4A55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lastRenderedPageBreak/>
              <w:t>Deleted job no longer displays.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</w:tcPr>
          <w:p w14:paraId="56799FCD" w14:textId="73BF3C57" w:rsidR="00553EE4" w:rsidRPr="00767557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  <w:color w:val="FFFFFF" w:themeColor="background1"/>
              </w:rPr>
            </w:pPr>
            <w:r>
              <w:rPr>
                <w:rFonts w:ascii="Arial" w:eastAsia="Arial" w:hAnsi="Arial" w:cs="Arial"/>
                <w:color w:val="FFFFFF" w:themeColor="background1"/>
              </w:rPr>
              <w:t xml:space="preserve">Job </w:t>
            </w:r>
            <w:proofErr w:type="gramStart"/>
            <w:r>
              <w:rPr>
                <w:rFonts w:ascii="Arial" w:eastAsia="Arial" w:hAnsi="Arial" w:cs="Arial"/>
                <w:color w:val="FFFFFF" w:themeColor="background1"/>
              </w:rPr>
              <w:t>doesn’t</w:t>
            </w:r>
            <w:proofErr w:type="gramEnd"/>
            <w:r>
              <w:rPr>
                <w:rFonts w:ascii="Arial" w:eastAsia="Arial" w:hAnsi="Arial" w:cs="Arial"/>
                <w:color w:val="FFFFFF" w:themeColor="background1"/>
              </w:rPr>
              <w:t xml:space="preserve"> appear to delete.</w:t>
            </w:r>
          </w:p>
        </w:tc>
      </w:tr>
      <w:tr w:rsidR="00553EE4" w:rsidRPr="00767557" w14:paraId="4E31CB7B" w14:textId="77777777" w:rsidTr="009D2C31">
        <w:trPr>
          <w:jc w:val="center"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BF5E778" w14:textId="259E5269" w:rsidR="00553EE4" w:rsidRPr="009D2C31" w:rsidRDefault="00553EE4" w:rsidP="00553EE4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TS-10.0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B52DE87" w14:textId="56D8A405" w:rsidR="00553EE4" w:rsidRPr="009D2C31" w:rsidRDefault="00553EE4" w:rsidP="00553EE4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FR 10</w:t>
            </w:r>
          </w:p>
          <w:p w14:paraId="43BDA575" w14:textId="12453C20" w:rsidR="00553EE4" w:rsidRPr="009D2C31" w:rsidRDefault="00553EE4" w:rsidP="00553EE4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Action Plan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D81628D" w14:textId="7231DA03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Check Action Plan page loads correctly.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9C860B9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Start Program.</w:t>
            </w:r>
          </w:p>
          <w:p w14:paraId="67333C45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339C2392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Select Account to be logged into.</w:t>
            </w:r>
          </w:p>
          <w:p w14:paraId="080D5F3A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040AD69E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Type in correct password.</w:t>
            </w:r>
          </w:p>
          <w:p w14:paraId="2ED814C3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32A13A82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‘Login’ button.</w:t>
            </w:r>
          </w:p>
          <w:p w14:paraId="4DE68A9A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47AEAE63" w14:textId="403EBCFE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‘Action Plan’.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1DC357C" w14:textId="75D32756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Action Plan page loads.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17FC8973" w14:textId="53348A17" w:rsidR="00553EE4" w:rsidRPr="00767557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  <w:color w:val="FFFFFF" w:themeColor="background1"/>
              </w:rPr>
            </w:pPr>
            <w:r w:rsidRPr="00621D39">
              <w:rPr>
                <w:rFonts w:ascii="Arial" w:eastAsia="Arial" w:hAnsi="Arial" w:cs="Arial"/>
                <w:color w:val="FFFFFF" w:themeColor="background1"/>
              </w:rPr>
              <w:t>Passed.</w:t>
            </w:r>
          </w:p>
        </w:tc>
      </w:tr>
      <w:tr w:rsidR="00553EE4" w:rsidRPr="00767557" w14:paraId="195DC3A8" w14:textId="77777777" w:rsidTr="009D2C31">
        <w:trPr>
          <w:jc w:val="center"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A4EA227" w14:textId="706DC361" w:rsidR="00553EE4" w:rsidRPr="009D2C31" w:rsidRDefault="00553EE4" w:rsidP="00553EE4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TS-10.1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AFB1B74" w14:textId="77777777" w:rsidR="00553EE4" w:rsidRPr="009D2C31" w:rsidRDefault="00553EE4" w:rsidP="00553EE4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FR 10</w:t>
            </w:r>
          </w:p>
          <w:p w14:paraId="05AF60ED" w14:textId="1E591D90" w:rsidR="00553EE4" w:rsidRPr="009D2C31" w:rsidRDefault="00553EE4" w:rsidP="00553EE4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Action Plan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342624C3" w14:textId="79E10764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Check that you can insert data into table.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EB3E856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Start Program.</w:t>
            </w:r>
          </w:p>
          <w:p w14:paraId="76E4DE31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452CEB6C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Select Account to be logged into.</w:t>
            </w:r>
          </w:p>
          <w:p w14:paraId="67505E2E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113A03A6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Type in correct password.</w:t>
            </w:r>
          </w:p>
          <w:p w14:paraId="79AAB139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245DC135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‘Login’ button.</w:t>
            </w:r>
          </w:p>
          <w:p w14:paraId="3BC9DE81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04116A1E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‘Action Plan’.</w:t>
            </w:r>
          </w:p>
          <w:p w14:paraId="22E7FF33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3AD7F403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Double click cell on table to insert information. Fill two rows with valid information.</w:t>
            </w:r>
          </w:p>
          <w:p w14:paraId="174A68C6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365D1D50" w14:textId="30393E1B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‘Save’.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D3A630D" w14:textId="67B407B0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Table responds as expected and data is added.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33F6AD29" w14:textId="7A16D934" w:rsidR="00553EE4" w:rsidRPr="00767557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  <w:color w:val="FFFFFF" w:themeColor="background1"/>
              </w:rPr>
            </w:pPr>
            <w:r w:rsidRPr="00621D39">
              <w:rPr>
                <w:rFonts w:ascii="Arial" w:eastAsia="Arial" w:hAnsi="Arial" w:cs="Arial"/>
                <w:color w:val="FFFFFF" w:themeColor="background1"/>
              </w:rPr>
              <w:t>Passed.</w:t>
            </w:r>
          </w:p>
        </w:tc>
      </w:tr>
      <w:tr w:rsidR="00553EE4" w:rsidRPr="00767557" w14:paraId="07431AB0" w14:textId="77777777" w:rsidTr="009D2C31">
        <w:trPr>
          <w:jc w:val="center"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FF37B6E" w14:textId="1BBC204C" w:rsidR="00553EE4" w:rsidRPr="009D2C31" w:rsidRDefault="00553EE4" w:rsidP="00553EE4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TS-10.2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BCFF0C8" w14:textId="77777777" w:rsidR="00553EE4" w:rsidRPr="009D2C31" w:rsidRDefault="00553EE4" w:rsidP="00553EE4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FR 10</w:t>
            </w:r>
          </w:p>
          <w:p w14:paraId="3AD31E34" w14:textId="53550FD5" w:rsidR="00553EE4" w:rsidRPr="009D2C31" w:rsidRDefault="00553EE4" w:rsidP="00553EE4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Action Plan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03A7274" w14:textId="37F7A42D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Check you can edit already input data.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76BD56C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Start Program.</w:t>
            </w:r>
          </w:p>
          <w:p w14:paraId="2EE780DA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02470543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Select Account to be logged into.</w:t>
            </w:r>
          </w:p>
          <w:p w14:paraId="79A19B8D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47D9639D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Type in correct password.</w:t>
            </w:r>
          </w:p>
          <w:p w14:paraId="79CF6475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244DE852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‘Login’ button.</w:t>
            </w:r>
          </w:p>
          <w:p w14:paraId="5BD66987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4B9B54C8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lastRenderedPageBreak/>
              <w:t>Click ‘Action Plan’.</w:t>
            </w:r>
          </w:p>
          <w:p w14:paraId="21105659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0ACD5812" w14:textId="1B9656A6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Double click cell on table to insert information. Fill two rows with valid information.</w:t>
            </w:r>
          </w:p>
          <w:p w14:paraId="7186DDC4" w14:textId="5DF6A2A2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59CA198F" w14:textId="3B94FE2E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Go back and edit the first row.</w:t>
            </w:r>
          </w:p>
          <w:p w14:paraId="02B865D0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6D45A381" w14:textId="772683AC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‘Save’.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39E8420" w14:textId="565CDAF0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lastRenderedPageBreak/>
              <w:t>Edited data displays correctly.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133F87A2" w14:textId="011E42DF" w:rsidR="00553EE4" w:rsidRPr="00767557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  <w:color w:val="FFFFFF" w:themeColor="background1"/>
              </w:rPr>
            </w:pPr>
            <w:r w:rsidRPr="00621D39">
              <w:rPr>
                <w:rFonts w:ascii="Arial" w:eastAsia="Arial" w:hAnsi="Arial" w:cs="Arial"/>
                <w:color w:val="FFFFFF" w:themeColor="background1"/>
              </w:rPr>
              <w:t>Passed.</w:t>
            </w:r>
          </w:p>
        </w:tc>
      </w:tr>
      <w:tr w:rsidR="00553EE4" w:rsidRPr="00767557" w14:paraId="43285551" w14:textId="77777777" w:rsidTr="00553EE4">
        <w:trPr>
          <w:jc w:val="center"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562A0D0" w14:textId="3F1CB954" w:rsidR="00553EE4" w:rsidRPr="009D2C31" w:rsidRDefault="00553EE4" w:rsidP="00553EE4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TS-10.3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14D3CCB" w14:textId="77777777" w:rsidR="00553EE4" w:rsidRPr="009D2C31" w:rsidRDefault="00553EE4" w:rsidP="00553EE4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FR 10</w:t>
            </w:r>
          </w:p>
          <w:p w14:paraId="03C0106D" w14:textId="0B21E621" w:rsidR="00553EE4" w:rsidRPr="009D2C31" w:rsidRDefault="00553EE4" w:rsidP="00553EE4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Action Plan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A42D64C" w14:textId="514EB6C2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Check you can delete Row.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A085225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Start Program.</w:t>
            </w:r>
          </w:p>
          <w:p w14:paraId="5C443546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3FBCA47B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Select Account to be logged into.</w:t>
            </w:r>
          </w:p>
          <w:p w14:paraId="42FEEBA9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48A3783A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Type in correct password.</w:t>
            </w:r>
          </w:p>
          <w:p w14:paraId="42482E00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6619832D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‘Login’ button.</w:t>
            </w:r>
          </w:p>
          <w:p w14:paraId="7BCA32A1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1705502A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‘Action Plan’.</w:t>
            </w:r>
          </w:p>
          <w:p w14:paraId="41E11088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724410DD" w14:textId="6A960AE8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Double click cell on table to insert information. Fill two rows with valid information.</w:t>
            </w:r>
          </w:p>
          <w:p w14:paraId="192D58B3" w14:textId="7BB08C83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3F0B745A" w14:textId="5CA25925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Highlight entire row and press ‘Delete’ on keyboard.</w:t>
            </w:r>
          </w:p>
          <w:p w14:paraId="3847D7DC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7124245B" w14:textId="3730EA3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‘Save’.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293B5EA" w14:textId="1D96D05E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Row deletes and no longer displays.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</w:tcPr>
          <w:p w14:paraId="47B6996A" w14:textId="4512F71C" w:rsidR="00553EE4" w:rsidRPr="00767557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  <w:color w:val="FFFFFF" w:themeColor="background1"/>
              </w:rPr>
            </w:pPr>
            <w:r>
              <w:rPr>
                <w:rFonts w:ascii="Arial" w:eastAsia="Arial" w:hAnsi="Arial" w:cs="Arial"/>
                <w:color w:val="FFFFFF" w:themeColor="background1"/>
              </w:rPr>
              <w:t xml:space="preserve">This </w:t>
            </w:r>
            <w:proofErr w:type="gramStart"/>
            <w:r>
              <w:rPr>
                <w:rFonts w:ascii="Arial" w:eastAsia="Arial" w:hAnsi="Arial" w:cs="Arial"/>
                <w:color w:val="FFFFFF" w:themeColor="background1"/>
              </w:rPr>
              <w:t>doesn’t</w:t>
            </w:r>
            <w:proofErr w:type="gramEnd"/>
            <w:r>
              <w:rPr>
                <w:rFonts w:ascii="Arial" w:eastAsia="Arial" w:hAnsi="Arial" w:cs="Arial"/>
                <w:color w:val="FFFFFF" w:themeColor="background1"/>
              </w:rPr>
              <w:t xml:space="preserve"> do anything.</w:t>
            </w:r>
          </w:p>
        </w:tc>
      </w:tr>
      <w:tr w:rsidR="00553EE4" w:rsidRPr="00767557" w14:paraId="15E6652C" w14:textId="77777777" w:rsidTr="009D2C31">
        <w:trPr>
          <w:jc w:val="center"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6E04BBE" w14:textId="65DBE5DF" w:rsidR="00553EE4" w:rsidRPr="009D2C31" w:rsidRDefault="00553EE4" w:rsidP="00553EE4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TS-11.0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9036E2E" w14:textId="70D818BF" w:rsidR="00553EE4" w:rsidRPr="009D2C31" w:rsidRDefault="00553EE4" w:rsidP="00553EE4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FR 11</w:t>
            </w:r>
          </w:p>
          <w:p w14:paraId="45C6A0EA" w14:textId="2944868B" w:rsidR="00553EE4" w:rsidRPr="009D2C31" w:rsidRDefault="00553EE4" w:rsidP="00553EE4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My Account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01806F3" w14:textId="7D800F24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Check My Account page loads correctly.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BE50C84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Start Program.</w:t>
            </w:r>
          </w:p>
          <w:p w14:paraId="3D1DF09B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40A43D2E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Select Account to be logged into.</w:t>
            </w:r>
          </w:p>
          <w:p w14:paraId="77CBE380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63E3A4E0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Type in correct password.</w:t>
            </w:r>
          </w:p>
          <w:p w14:paraId="2F391D7D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3D2CFE68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‘Login’ button.</w:t>
            </w:r>
          </w:p>
          <w:p w14:paraId="0228A5E4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4F74C5AA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‘Menu’ dropdown in top left corner.</w:t>
            </w:r>
          </w:p>
          <w:p w14:paraId="3E199561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64CF7F3A" w14:textId="285156A5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‘My Account’.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07F6F09" w14:textId="29690A9F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My account page displays as expected.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73D38D73" w14:textId="0902E7EA" w:rsidR="00553EE4" w:rsidRPr="00767557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  <w:color w:val="FFFFFF" w:themeColor="background1"/>
              </w:rPr>
            </w:pPr>
            <w:r>
              <w:rPr>
                <w:rFonts w:ascii="Arial" w:eastAsia="Arial" w:hAnsi="Arial" w:cs="Arial"/>
                <w:color w:val="FFFFFF" w:themeColor="background1"/>
              </w:rPr>
              <w:t>Passed.</w:t>
            </w:r>
          </w:p>
        </w:tc>
      </w:tr>
      <w:tr w:rsidR="00553EE4" w:rsidRPr="00767557" w14:paraId="7185E10A" w14:textId="77777777" w:rsidTr="009D2C31">
        <w:trPr>
          <w:jc w:val="center"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7AC760D" w14:textId="7D677C9F" w:rsidR="00553EE4" w:rsidRPr="009D2C31" w:rsidRDefault="00553EE4" w:rsidP="00553EE4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TS-11.1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338FB0E5" w14:textId="77777777" w:rsidR="00553EE4" w:rsidRPr="009D2C31" w:rsidRDefault="00553EE4" w:rsidP="00553EE4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FR 11</w:t>
            </w:r>
          </w:p>
          <w:p w14:paraId="2E39B906" w14:textId="2A820E25" w:rsidR="00553EE4" w:rsidRPr="009D2C31" w:rsidRDefault="00553EE4" w:rsidP="00553EE4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My Account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77BEF05" w14:textId="56921733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Check you can edit details.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3F656CB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Start Program.</w:t>
            </w:r>
          </w:p>
          <w:p w14:paraId="3C6C6949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260FF08F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Select Account to be logged into.</w:t>
            </w:r>
          </w:p>
          <w:p w14:paraId="4C8C6C06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4219065C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Type in correct password.</w:t>
            </w:r>
          </w:p>
          <w:p w14:paraId="5515CBA4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403232B6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‘Login’ button.</w:t>
            </w:r>
          </w:p>
          <w:p w14:paraId="60D04BAE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31F42AB4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‘Menu’ dropdown in top left corner.</w:t>
            </w:r>
          </w:p>
          <w:p w14:paraId="7F1702B8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6F393B8A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‘My Account’.</w:t>
            </w:r>
          </w:p>
          <w:p w14:paraId="0B0DB304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7F98DE3C" w14:textId="6E033923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Edit name, email, and password.</w:t>
            </w:r>
          </w:p>
          <w:p w14:paraId="611243A6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688D9CD5" w14:textId="297984A9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‘Save’.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BC687B3" w14:textId="142B22A1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lastRenderedPageBreak/>
              <w:t>Details display differently after editing.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2A509C38" w14:textId="00395373" w:rsidR="00553EE4" w:rsidRPr="00767557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  <w:color w:val="FFFFFF" w:themeColor="background1"/>
              </w:rPr>
            </w:pPr>
            <w:r w:rsidRPr="00621D39">
              <w:rPr>
                <w:rFonts w:ascii="Arial" w:eastAsia="Arial" w:hAnsi="Arial" w:cs="Arial"/>
                <w:color w:val="FFFFFF" w:themeColor="background1"/>
              </w:rPr>
              <w:t>Passed.</w:t>
            </w:r>
          </w:p>
        </w:tc>
      </w:tr>
      <w:tr w:rsidR="00553EE4" w:rsidRPr="00767557" w14:paraId="6D63D2CD" w14:textId="77777777" w:rsidTr="00553EE4">
        <w:trPr>
          <w:jc w:val="center"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F3CF2D0" w14:textId="767E5964" w:rsidR="00553EE4" w:rsidRPr="009D2C31" w:rsidRDefault="00553EE4" w:rsidP="00553EE4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TS-11.2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92493A5" w14:textId="77777777" w:rsidR="00553EE4" w:rsidRPr="009D2C31" w:rsidRDefault="00553EE4" w:rsidP="00553EE4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FR 11</w:t>
            </w:r>
          </w:p>
          <w:p w14:paraId="003BE43E" w14:textId="6B40F4DC" w:rsidR="00553EE4" w:rsidRPr="009D2C31" w:rsidRDefault="00553EE4" w:rsidP="00553EE4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My Account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4AFC75D" w14:textId="17A35788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Check that changes are not lost when app is closed.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6C861C2" w14:textId="73EAF53B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Do TS-11.0 and TS-11.1 first.</w:t>
            </w:r>
          </w:p>
          <w:p w14:paraId="25EAC77A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14C86C56" w14:textId="605B341B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Start Program.</w:t>
            </w:r>
          </w:p>
          <w:p w14:paraId="67F0D87C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1DAE048F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Select Account to be logged into.</w:t>
            </w:r>
          </w:p>
          <w:p w14:paraId="37F1B0ED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4E1D38CE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Type in correct password.</w:t>
            </w:r>
          </w:p>
          <w:p w14:paraId="52192654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29E04925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‘Login’ button.</w:t>
            </w:r>
          </w:p>
          <w:p w14:paraId="1C62E81C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196F4195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‘Menu’ dropdown in top left corner.</w:t>
            </w:r>
          </w:p>
          <w:p w14:paraId="5C33A893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367FEE0A" w14:textId="70F2E9A8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‘My Account’.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4DBC0C4" w14:textId="6600FC5A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Details remain changed after reloading app.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</w:tcPr>
          <w:p w14:paraId="5D7F0807" w14:textId="59832412" w:rsidR="00553EE4" w:rsidRPr="00767557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  <w:color w:val="FFFFFF" w:themeColor="background1"/>
              </w:rPr>
            </w:pPr>
            <w:r>
              <w:rPr>
                <w:rFonts w:ascii="Arial" w:eastAsia="Arial" w:hAnsi="Arial" w:cs="Arial"/>
                <w:color w:val="FFFFFF" w:themeColor="background1"/>
              </w:rPr>
              <w:t>Old password still in effect.</w:t>
            </w:r>
          </w:p>
        </w:tc>
      </w:tr>
      <w:tr w:rsidR="00553EE4" w:rsidRPr="00767557" w14:paraId="7468C236" w14:textId="77777777" w:rsidTr="009D2C31">
        <w:trPr>
          <w:jc w:val="center"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4D746C8" w14:textId="699F3072" w:rsidR="00553EE4" w:rsidRPr="009D2C31" w:rsidRDefault="00553EE4" w:rsidP="00553EE4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TS-11.3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85CB638" w14:textId="77777777" w:rsidR="00553EE4" w:rsidRPr="009D2C31" w:rsidRDefault="00553EE4" w:rsidP="00553EE4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FR 11</w:t>
            </w:r>
          </w:p>
          <w:p w14:paraId="71C331BB" w14:textId="27C75D29" w:rsidR="00553EE4" w:rsidRPr="009D2C31" w:rsidRDefault="00553EE4" w:rsidP="00553EE4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My Account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857D349" w14:textId="0272270F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Check that you can delete account.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F3A7793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Start Program.</w:t>
            </w:r>
          </w:p>
          <w:p w14:paraId="210A0F48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19F8FE92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Select Account to be logged into.</w:t>
            </w:r>
          </w:p>
          <w:p w14:paraId="004AF079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55F805BB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Type in correct password.</w:t>
            </w:r>
          </w:p>
          <w:p w14:paraId="2700C47B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637E79F9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‘Login’ button.</w:t>
            </w:r>
          </w:p>
          <w:p w14:paraId="061A36C1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36B32FCE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‘Menu’ dropdown in top left corner.</w:t>
            </w:r>
          </w:p>
          <w:p w14:paraId="133DB354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49368C14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‘My Account’.</w:t>
            </w:r>
          </w:p>
          <w:p w14:paraId="01E79F93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0C517735" w14:textId="30A129E8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‘Delete Account’.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C56DE02" w14:textId="169F41C9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Account deletes.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1B8FBD95" w14:textId="792950DB" w:rsidR="00553EE4" w:rsidRPr="00767557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  <w:color w:val="FFFFFF" w:themeColor="background1"/>
              </w:rPr>
            </w:pPr>
            <w:r w:rsidRPr="00621D39">
              <w:rPr>
                <w:rFonts w:ascii="Arial" w:eastAsia="Arial" w:hAnsi="Arial" w:cs="Arial"/>
                <w:color w:val="FFFFFF" w:themeColor="background1"/>
              </w:rPr>
              <w:t>Passed.</w:t>
            </w:r>
          </w:p>
        </w:tc>
      </w:tr>
      <w:tr w:rsidR="00553EE4" w:rsidRPr="00767557" w14:paraId="3142CA7B" w14:textId="77777777" w:rsidTr="009D2C31">
        <w:trPr>
          <w:jc w:val="center"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B66534E" w14:textId="03C39C78" w:rsidR="00553EE4" w:rsidRPr="009D2C31" w:rsidRDefault="00553EE4" w:rsidP="00553EE4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TS-12.0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7D669AB" w14:textId="2D934367" w:rsidR="00553EE4" w:rsidRPr="009D2C31" w:rsidRDefault="00553EE4" w:rsidP="00553EE4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FR 12</w:t>
            </w:r>
          </w:p>
          <w:p w14:paraId="7F96BF42" w14:textId="57A0A494" w:rsidR="00553EE4" w:rsidRPr="009D2C31" w:rsidRDefault="00553EE4" w:rsidP="00553EE4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Navigation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53444B5" w14:textId="60BDD45D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Check that menu can be opened.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9535035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Start Program.</w:t>
            </w:r>
          </w:p>
          <w:p w14:paraId="3C38E762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6E11642E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lastRenderedPageBreak/>
              <w:t>Select Account to be logged into.</w:t>
            </w:r>
          </w:p>
          <w:p w14:paraId="2C3D20CA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401FA466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Type in correct password.</w:t>
            </w:r>
          </w:p>
          <w:p w14:paraId="18F2ADAE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30FDB0C6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‘Login’ button.</w:t>
            </w:r>
          </w:p>
          <w:p w14:paraId="0F735720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513CA5CD" w14:textId="3DEA4845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‘Menu’ dropdown in top left corner.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EB17F58" w14:textId="2FDA180C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lastRenderedPageBreak/>
              <w:t>Dropdown menu opens.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1A6F0C97" w14:textId="7F9EAAD7" w:rsidR="00553EE4" w:rsidRPr="00767557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  <w:color w:val="FFFFFF" w:themeColor="background1"/>
              </w:rPr>
            </w:pPr>
            <w:r>
              <w:rPr>
                <w:rFonts w:ascii="Arial" w:eastAsia="Arial" w:hAnsi="Arial" w:cs="Arial"/>
                <w:color w:val="FFFFFF" w:themeColor="background1"/>
              </w:rPr>
              <w:t>Passed.</w:t>
            </w:r>
          </w:p>
        </w:tc>
      </w:tr>
      <w:tr w:rsidR="00553EE4" w:rsidRPr="00767557" w14:paraId="613224CB" w14:textId="77777777" w:rsidTr="009D2C31">
        <w:trPr>
          <w:jc w:val="center"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DFF731B" w14:textId="099FB40D" w:rsidR="00553EE4" w:rsidRPr="009D2C31" w:rsidRDefault="00553EE4" w:rsidP="00553EE4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TS-12.1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F4E1445" w14:textId="77777777" w:rsidR="00553EE4" w:rsidRPr="009D2C31" w:rsidRDefault="00553EE4" w:rsidP="00553EE4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FR 12</w:t>
            </w:r>
          </w:p>
          <w:p w14:paraId="1BEF9A25" w14:textId="116C6732" w:rsidR="00553EE4" w:rsidRPr="009D2C31" w:rsidRDefault="00553EE4" w:rsidP="00553EE4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Navigation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1F92DEB" w14:textId="20E12742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Check that home button can be executed.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7F5AF6D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Start Program.</w:t>
            </w:r>
          </w:p>
          <w:p w14:paraId="4757B2C7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0A724F64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Select Account to be logged into.</w:t>
            </w:r>
          </w:p>
          <w:p w14:paraId="5E5C73A9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1BCE0D69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Type in correct password.</w:t>
            </w:r>
          </w:p>
          <w:p w14:paraId="4AE54804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5908973F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‘Login’ button.</w:t>
            </w:r>
          </w:p>
          <w:p w14:paraId="399F24E7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097D68FD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‘Menu’ dropdown in top left corner.</w:t>
            </w:r>
          </w:p>
          <w:p w14:paraId="1EB5738A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5F637E37" w14:textId="1B60AFD8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the ‘Home’ button.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6EDE8C3" w14:textId="49321C5D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User returns to home screen,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70074014" w14:textId="7945E22E" w:rsidR="00553EE4" w:rsidRPr="00767557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  <w:color w:val="FFFFFF" w:themeColor="background1"/>
              </w:rPr>
            </w:pPr>
            <w:r>
              <w:rPr>
                <w:rFonts w:ascii="Arial" w:eastAsia="Arial" w:hAnsi="Arial" w:cs="Arial"/>
                <w:color w:val="FFFFFF" w:themeColor="background1"/>
              </w:rPr>
              <w:t>Passed.</w:t>
            </w:r>
          </w:p>
        </w:tc>
      </w:tr>
      <w:tr w:rsidR="00553EE4" w:rsidRPr="00767557" w14:paraId="6CB06048" w14:textId="77777777" w:rsidTr="009D2C31">
        <w:trPr>
          <w:jc w:val="center"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CB1A649" w14:textId="493CD76D" w:rsidR="00553EE4" w:rsidRPr="009D2C31" w:rsidRDefault="00553EE4" w:rsidP="00553EE4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TS-12.2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6BFB1A0" w14:textId="77777777" w:rsidR="00553EE4" w:rsidRPr="009D2C31" w:rsidRDefault="00553EE4" w:rsidP="00553EE4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FR 12</w:t>
            </w:r>
          </w:p>
          <w:p w14:paraId="6644F358" w14:textId="030DED0B" w:rsidR="00553EE4" w:rsidRPr="009D2C31" w:rsidRDefault="00553EE4" w:rsidP="00553EE4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Navigation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E3852FA" w14:textId="1A849408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Check that ‘Find A Job’ button can be executed.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0C0EC68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Start Program.</w:t>
            </w:r>
          </w:p>
          <w:p w14:paraId="443A2CBF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06D3627F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Select Account to be logged into.</w:t>
            </w:r>
          </w:p>
          <w:p w14:paraId="76766412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36EA00BF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Type in correct password.</w:t>
            </w:r>
          </w:p>
          <w:p w14:paraId="4A2B831E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0251E6AD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‘Login’ button.</w:t>
            </w:r>
          </w:p>
          <w:p w14:paraId="1B0B26FC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6C3ABFA5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‘Menu’ dropdown in top left corner.</w:t>
            </w:r>
          </w:p>
          <w:p w14:paraId="69835D43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51D4431F" w14:textId="0F76164B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‘Find a Job’.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71FD14E" w14:textId="0508BC08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User goes to Find a Job screen.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7AAD7D64" w14:textId="13B09B63" w:rsidR="00553EE4" w:rsidRPr="00767557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  <w:color w:val="FFFFFF" w:themeColor="background1"/>
              </w:rPr>
            </w:pPr>
            <w:r>
              <w:rPr>
                <w:rFonts w:ascii="Arial" w:eastAsia="Arial" w:hAnsi="Arial" w:cs="Arial"/>
                <w:color w:val="FFFFFF" w:themeColor="background1"/>
              </w:rPr>
              <w:t>Passed.</w:t>
            </w:r>
          </w:p>
        </w:tc>
      </w:tr>
      <w:tr w:rsidR="00553EE4" w:rsidRPr="00767557" w14:paraId="474B4A43" w14:textId="77777777" w:rsidTr="009D2C31">
        <w:trPr>
          <w:jc w:val="center"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CEF3401" w14:textId="71D8737C" w:rsidR="00553EE4" w:rsidRPr="009D2C31" w:rsidRDefault="00553EE4" w:rsidP="00553EE4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TS-12.3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84B6F06" w14:textId="77777777" w:rsidR="00553EE4" w:rsidRPr="009D2C31" w:rsidRDefault="00553EE4" w:rsidP="00553EE4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FR 12</w:t>
            </w:r>
          </w:p>
          <w:p w14:paraId="7FAAF62E" w14:textId="10EF2395" w:rsidR="00553EE4" w:rsidRPr="009D2C31" w:rsidRDefault="00553EE4" w:rsidP="00553EE4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Navigation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CB35199" w14:textId="7D27BBF8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Check that ‘Jobs Found’ button can be executed.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CB20CAC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Start Program.</w:t>
            </w:r>
          </w:p>
          <w:p w14:paraId="259CE672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0F417397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Select Account to be logged into.</w:t>
            </w:r>
          </w:p>
          <w:p w14:paraId="5CFC28F7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50BC8603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Type in correct password.</w:t>
            </w:r>
          </w:p>
          <w:p w14:paraId="6B6E0BB6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77C43129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‘Login’ button.</w:t>
            </w:r>
          </w:p>
          <w:p w14:paraId="3C9EEF66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6091A0AE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‘Menu’ dropdown in top left corner.</w:t>
            </w:r>
          </w:p>
          <w:p w14:paraId="7489E0E2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664E4368" w14:textId="2BFE2683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lastRenderedPageBreak/>
              <w:t>Click ‘Jobs Found’.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37CCB0A" w14:textId="4F0DD711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lastRenderedPageBreak/>
              <w:t>User goes to Jobs Found screen.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45862BCE" w14:textId="53202823" w:rsidR="00553EE4" w:rsidRPr="00767557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  <w:color w:val="FFFFFF" w:themeColor="background1"/>
              </w:rPr>
            </w:pPr>
            <w:r>
              <w:rPr>
                <w:rFonts w:ascii="Arial" w:eastAsia="Arial" w:hAnsi="Arial" w:cs="Arial"/>
                <w:color w:val="FFFFFF" w:themeColor="background1"/>
              </w:rPr>
              <w:t>Passed.</w:t>
            </w:r>
          </w:p>
        </w:tc>
      </w:tr>
      <w:tr w:rsidR="00553EE4" w:rsidRPr="00767557" w14:paraId="62C2565F" w14:textId="77777777" w:rsidTr="009D2C31">
        <w:trPr>
          <w:jc w:val="center"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2B6D85E" w14:textId="29AF7982" w:rsidR="00553EE4" w:rsidRPr="009D2C31" w:rsidRDefault="00553EE4" w:rsidP="00553EE4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TS12.4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134D2E9" w14:textId="77777777" w:rsidR="00553EE4" w:rsidRPr="009D2C31" w:rsidRDefault="00553EE4" w:rsidP="00553EE4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FR 12</w:t>
            </w:r>
          </w:p>
          <w:p w14:paraId="3B97326A" w14:textId="228C0EEF" w:rsidR="00553EE4" w:rsidRPr="009D2C31" w:rsidRDefault="00553EE4" w:rsidP="00553EE4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Navigation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3275E30E" w14:textId="18CD2709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Check that ‘Acquire New Skills’ button can be executed.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DA14137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Start Program.</w:t>
            </w:r>
          </w:p>
          <w:p w14:paraId="7E4F8456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4B94E1A2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Select Account to be logged into.</w:t>
            </w:r>
          </w:p>
          <w:p w14:paraId="29A0F093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1E3A0063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Type in correct password.</w:t>
            </w:r>
          </w:p>
          <w:p w14:paraId="322D864B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1785CB28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‘Login’ button.</w:t>
            </w:r>
          </w:p>
          <w:p w14:paraId="02CF8431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7D7A4B8C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‘Menu’ dropdown in top left corner.</w:t>
            </w:r>
          </w:p>
          <w:p w14:paraId="4474F07D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6F9452B2" w14:textId="053344DE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‘Acquire New Skills’.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83562DD" w14:textId="02558565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User goes to Acquire new skills screen.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231E76DA" w14:textId="486B3013" w:rsidR="00553EE4" w:rsidRPr="00767557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  <w:color w:val="FFFFFF" w:themeColor="background1"/>
              </w:rPr>
            </w:pPr>
            <w:r>
              <w:rPr>
                <w:rFonts w:ascii="Arial" w:eastAsia="Arial" w:hAnsi="Arial" w:cs="Arial"/>
                <w:color w:val="FFFFFF" w:themeColor="background1"/>
              </w:rPr>
              <w:t>Passed.</w:t>
            </w:r>
          </w:p>
        </w:tc>
      </w:tr>
      <w:tr w:rsidR="00553EE4" w:rsidRPr="00767557" w14:paraId="1517CF05" w14:textId="77777777" w:rsidTr="009D2C31">
        <w:trPr>
          <w:jc w:val="center"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AC0D34F" w14:textId="2EF19971" w:rsidR="00553EE4" w:rsidRPr="009D2C31" w:rsidRDefault="00553EE4" w:rsidP="00553EE4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TS-12.5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225BBF1" w14:textId="77777777" w:rsidR="00553EE4" w:rsidRPr="009D2C31" w:rsidRDefault="00553EE4" w:rsidP="00553EE4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FR 12</w:t>
            </w:r>
          </w:p>
          <w:p w14:paraId="32775C43" w14:textId="2CA7F394" w:rsidR="00553EE4" w:rsidRPr="009D2C31" w:rsidRDefault="00553EE4" w:rsidP="00553EE4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Navigation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81B32A9" w14:textId="10A9BACE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Check that ‘Action Plan’ button can be executed.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010E93F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Start Program.</w:t>
            </w:r>
          </w:p>
          <w:p w14:paraId="53D10ED2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16326EBA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Select Account to be logged into.</w:t>
            </w:r>
          </w:p>
          <w:p w14:paraId="27CE8048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381C122A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Type in correct password.</w:t>
            </w:r>
          </w:p>
          <w:p w14:paraId="27F19E17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7B4AA11C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‘Login’ button.</w:t>
            </w:r>
          </w:p>
          <w:p w14:paraId="79139752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5A91CB1D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‘Menu’ dropdown in top left corner.</w:t>
            </w:r>
          </w:p>
          <w:p w14:paraId="333A54BF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36733957" w14:textId="5553E391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‘Action Plan’.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D6B7E11" w14:textId="12A5776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User goes to ‘Action Plan’ Screen.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1FD04C9C" w14:textId="771DAC62" w:rsidR="00553EE4" w:rsidRPr="00767557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  <w:color w:val="FFFFFF" w:themeColor="background1"/>
              </w:rPr>
            </w:pPr>
            <w:r>
              <w:rPr>
                <w:rFonts w:ascii="Arial" w:eastAsia="Arial" w:hAnsi="Arial" w:cs="Arial"/>
                <w:color w:val="FFFFFF" w:themeColor="background1"/>
              </w:rPr>
              <w:t>Passed.</w:t>
            </w:r>
          </w:p>
        </w:tc>
      </w:tr>
      <w:tr w:rsidR="00553EE4" w:rsidRPr="00767557" w14:paraId="096216B7" w14:textId="77777777" w:rsidTr="009D2C31">
        <w:trPr>
          <w:jc w:val="center"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A77A6D7" w14:textId="005CB35C" w:rsidR="00553EE4" w:rsidRPr="009D2C31" w:rsidRDefault="00553EE4" w:rsidP="00553EE4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TS-12.6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2384550" w14:textId="77777777" w:rsidR="00553EE4" w:rsidRPr="009D2C31" w:rsidRDefault="00553EE4" w:rsidP="00553EE4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FR 12</w:t>
            </w:r>
          </w:p>
          <w:p w14:paraId="3B487107" w14:textId="03C7F205" w:rsidR="00553EE4" w:rsidRPr="009D2C31" w:rsidRDefault="00553EE4" w:rsidP="00553EE4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Navigation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524FB19" w14:textId="6CB82B58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Check that ‘My Account’ button can be executed.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A0AFB94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Start Program.</w:t>
            </w:r>
          </w:p>
          <w:p w14:paraId="626215EF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67F0625D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Select Account to be logged into.</w:t>
            </w:r>
          </w:p>
          <w:p w14:paraId="0BFA833F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2489CC39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Type in correct password.</w:t>
            </w:r>
          </w:p>
          <w:p w14:paraId="556C735C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3C92634B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‘Login’ button.</w:t>
            </w:r>
          </w:p>
          <w:p w14:paraId="56F80A0A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460FC715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‘Menu’ dropdown in top left corner.</w:t>
            </w:r>
          </w:p>
          <w:p w14:paraId="6EC0CA2A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56C1DAF4" w14:textId="41268264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‘My Account’.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5F9998E" w14:textId="2983B5B9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User goes to My Account Screen.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3384D166" w14:textId="33C2C8E1" w:rsidR="00553EE4" w:rsidRPr="00767557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  <w:color w:val="FFFFFF" w:themeColor="background1"/>
              </w:rPr>
            </w:pPr>
            <w:r>
              <w:rPr>
                <w:rFonts w:ascii="Arial" w:eastAsia="Arial" w:hAnsi="Arial" w:cs="Arial"/>
                <w:color w:val="FFFFFF" w:themeColor="background1"/>
              </w:rPr>
              <w:t>Passed.</w:t>
            </w:r>
          </w:p>
        </w:tc>
      </w:tr>
      <w:tr w:rsidR="00553EE4" w:rsidRPr="00767557" w14:paraId="3DD964EA" w14:textId="77777777" w:rsidTr="009D2C31">
        <w:trPr>
          <w:jc w:val="center"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FF5ABD5" w14:textId="772669E2" w:rsidR="00553EE4" w:rsidRPr="009D2C31" w:rsidRDefault="00553EE4" w:rsidP="00553EE4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TS-12.7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89C6922" w14:textId="77777777" w:rsidR="00553EE4" w:rsidRPr="009D2C31" w:rsidRDefault="00553EE4" w:rsidP="00553EE4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FR 12</w:t>
            </w:r>
          </w:p>
          <w:p w14:paraId="7ECDD381" w14:textId="137A037D" w:rsidR="00553EE4" w:rsidRPr="009D2C31" w:rsidRDefault="00553EE4" w:rsidP="00553EE4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Navigation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393806DB" w14:textId="7D65073F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Check that the back arrow (</w:t>
            </w:r>
            <w:r w:rsidRPr="009D2C31">
              <w:rPr>
                <w:rFonts w:ascii="Arial" w:eastAsia="Arial" w:hAnsi="Arial" w:cs="Arial"/>
              </w:rPr>
              <w:sym w:font="Wingdings" w:char="F0DF"/>
            </w:r>
            <w:r w:rsidRPr="009D2C31">
              <w:rPr>
                <w:rFonts w:ascii="Arial" w:eastAsia="Arial" w:hAnsi="Arial" w:cs="Arial"/>
              </w:rPr>
              <w:t>) can be executed.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FC8B726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Start Program.</w:t>
            </w:r>
          </w:p>
          <w:p w14:paraId="02271170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2FD4A711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Select Account to be logged into.</w:t>
            </w:r>
          </w:p>
          <w:p w14:paraId="0C1A058E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5D53E2EA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Type in correct password.</w:t>
            </w:r>
          </w:p>
          <w:p w14:paraId="76350C09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6C1BBE16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‘Login’ button.</w:t>
            </w:r>
          </w:p>
          <w:p w14:paraId="7F5845E7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356BD74D" w14:textId="7334130C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‘Back Arrow’ in top left corner.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52F735A" w14:textId="2798425A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lastRenderedPageBreak/>
              <w:t>User goes to Home Screen.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0868F706" w14:textId="6B13D2BD" w:rsidR="00553EE4" w:rsidRPr="00767557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  <w:color w:val="FFFFFF" w:themeColor="background1"/>
              </w:rPr>
            </w:pPr>
            <w:r>
              <w:rPr>
                <w:rFonts w:ascii="Arial" w:eastAsia="Arial" w:hAnsi="Arial" w:cs="Arial"/>
                <w:color w:val="FFFFFF" w:themeColor="background1"/>
              </w:rPr>
              <w:t>Passed.</w:t>
            </w:r>
          </w:p>
        </w:tc>
      </w:tr>
      <w:tr w:rsidR="00553EE4" w:rsidRPr="00767557" w14:paraId="7305645F" w14:textId="77777777" w:rsidTr="009D2C31">
        <w:trPr>
          <w:jc w:val="center"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A2D8B80" w14:textId="77CF5062" w:rsidR="00553EE4" w:rsidRPr="009D2C31" w:rsidRDefault="00553EE4" w:rsidP="00553EE4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TS-12.8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AE4867C" w14:textId="77777777" w:rsidR="00553EE4" w:rsidRPr="009D2C31" w:rsidRDefault="00553EE4" w:rsidP="00553EE4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FR 12</w:t>
            </w:r>
          </w:p>
          <w:p w14:paraId="204D8C49" w14:textId="3C08261A" w:rsidR="00553EE4" w:rsidRPr="009D2C31" w:rsidRDefault="00553EE4" w:rsidP="00553EE4">
            <w:pPr>
              <w:tabs>
                <w:tab w:val="left" w:pos="1920"/>
              </w:tabs>
              <w:jc w:val="center"/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Navigation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A0B9DBE" w14:textId="13DB4652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Check that the ‘Quit’ button can be executed.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29F8B1F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Start Program.</w:t>
            </w:r>
          </w:p>
          <w:p w14:paraId="5DA8DDBB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324F34FD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Select Account to be logged into.</w:t>
            </w:r>
          </w:p>
          <w:p w14:paraId="23B09086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47A52A83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Type in correct password.</w:t>
            </w:r>
          </w:p>
          <w:p w14:paraId="265CC885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5085637E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‘Login’ button.</w:t>
            </w:r>
          </w:p>
          <w:p w14:paraId="2846B610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0636C9FF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‘Menu’ dropdown in top left corner.</w:t>
            </w:r>
          </w:p>
          <w:p w14:paraId="5810A20C" w14:textId="77777777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</w:p>
          <w:p w14:paraId="0AAF57F8" w14:textId="482765D5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Click ‘Quit’ button.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3CE85B0" w14:textId="75E57BEF" w:rsidR="00553EE4" w:rsidRPr="009D2C31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</w:rPr>
            </w:pPr>
            <w:r w:rsidRPr="009D2C31">
              <w:rPr>
                <w:rFonts w:ascii="Arial" w:eastAsia="Arial" w:hAnsi="Arial" w:cs="Arial"/>
              </w:rPr>
              <w:t>Application Closes.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24EB5415" w14:textId="2C8EFFA9" w:rsidR="00553EE4" w:rsidRPr="00767557" w:rsidRDefault="00553EE4" w:rsidP="00553EE4">
            <w:pPr>
              <w:tabs>
                <w:tab w:val="left" w:pos="1920"/>
              </w:tabs>
              <w:rPr>
                <w:rFonts w:ascii="Arial" w:eastAsia="Arial" w:hAnsi="Arial" w:cs="Arial"/>
                <w:color w:val="FFFFFF" w:themeColor="background1"/>
              </w:rPr>
            </w:pPr>
            <w:r w:rsidRPr="00767557">
              <w:rPr>
                <w:rFonts w:ascii="Arial" w:eastAsia="Arial" w:hAnsi="Arial" w:cs="Arial"/>
                <w:color w:val="FFFFFF" w:themeColor="background1"/>
              </w:rPr>
              <w:t>Application Closes as expected.</w:t>
            </w:r>
          </w:p>
        </w:tc>
      </w:tr>
    </w:tbl>
    <w:p w14:paraId="0A5BF69E" w14:textId="77777777" w:rsidR="00D7147C" w:rsidRPr="00767557" w:rsidRDefault="00D7147C" w:rsidP="00E563D9">
      <w:pPr>
        <w:pStyle w:val="BodyText"/>
        <w:rPr>
          <w:color w:val="FFFFFF" w:themeColor="background1"/>
        </w:rPr>
      </w:pPr>
    </w:p>
    <w:sectPr w:rsidR="00D7147C" w:rsidRPr="00767557" w:rsidSect="00573F2E">
      <w:headerReference w:type="default" r:id="rId8"/>
      <w:footerReference w:type="default" r:id="rId9"/>
      <w:pgSz w:w="11907" w:h="16840" w:code="9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D7049A" w14:textId="77777777" w:rsidR="00E1026F" w:rsidRDefault="00E1026F">
      <w:r>
        <w:separator/>
      </w:r>
    </w:p>
  </w:endnote>
  <w:endnote w:type="continuationSeparator" w:id="0">
    <w:p w14:paraId="13FE0441" w14:textId="77777777" w:rsidR="00E1026F" w:rsidRDefault="00E10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533CF8" w14:textId="77777777" w:rsidR="00767557" w:rsidRPr="00AE1293" w:rsidRDefault="00767557">
    <w:pPr>
      <w:pStyle w:val="Footer"/>
      <w:tabs>
        <w:tab w:val="clear" w:pos="8306"/>
        <w:tab w:val="right" w:pos="8910"/>
      </w:tabs>
      <w:ind w:right="14"/>
      <w:rPr>
        <w:lang w:val="cy-GB"/>
      </w:rPr>
    </w:pPr>
    <w:r>
      <w:t>Aberystwyth University / Computer Science</w:t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13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0938B5" w14:textId="77777777" w:rsidR="00E1026F" w:rsidRDefault="00E1026F">
      <w:r>
        <w:separator/>
      </w:r>
    </w:p>
  </w:footnote>
  <w:footnote w:type="continuationSeparator" w:id="0">
    <w:p w14:paraId="36180C38" w14:textId="77777777" w:rsidR="00E1026F" w:rsidRDefault="00E102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4CF952" w14:textId="33745DDC" w:rsidR="00767557" w:rsidRDefault="00767557">
    <w:pPr>
      <w:pStyle w:val="Header"/>
    </w:pPr>
    <w:r>
      <w:t>Team Hall Test Specification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36670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26077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8426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A21B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2A68E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2E62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4E14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801C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0AE7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0B8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1C788D4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21920891"/>
    <w:multiLevelType w:val="hybridMultilevel"/>
    <w:tmpl w:val="4644020A"/>
    <w:lvl w:ilvl="0" w:tplc="2AA665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A1391C"/>
    <w:multiLevelType w:val="hybridMultilevel"/>
    <w:tmpl w:val="760C1C2A"/>
    <w:lvl w:ilvl="0" w:tplc="140E9B2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3F6729"/>
    <w:multiLevelType w:val="hybridMultilevel"/>
    <w:tmpl w:val="CC2C50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014B65"/>
    <w:multiLevelType w:val="hybridMultilevel"/>
    <w:tmpl w:val="DAE411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316B1E"/>
    <w:multiLevelType w:val="hybridMultilevel"/>
    <w:tmpl w:val="38D21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A22F2A"/>
    <w:multiLevelType w:val="hybridMultilevel"/>
    <w:tmpl w:val="595CAC02"/>
    <w:lvl w:ilvl="0" w:tplc="7DF6A8B2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CD78C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3732E0C"/>
    <w:multiLevelType w:val="hybridMultilevel"/>
    <w:tmpl w:val="70887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051FCC"/>
    <w:multiLevelType w:val="hybridMultilevel"/>
    <w:tmpl w:val="FDFEA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D252F6"/>
    <w:multiLevelType w:val="multilevel"/>
    <w:tmpl w:val="02A61A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6EB45172"/>
    <w:multiLevelType w:val="hybridMultilevel"/>
    <w:tmpl w:val="928EBF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5030C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0C20C4E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3"/>
  </w:num>
  <w:num w:numId="3">
    <w:abstractNumId w:val="15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7"/>
  </w:num>
  <w:num w:numId="15">
    <w:abstractNumId w:val="22"/>
  </w:num>
  <w:num w:numId="16">
    <w:abstractNumId w:val="23"/>
  </w:num>
  <w:num w:numId="17">
    <w:abstractNumId w:val="21"/>
  </w:num>
  <w:num w:numId="18">
    <w:abstractNumId w:val="19"/>
  </w:num>
  <w:num w:numId="19">
    <w:abstractNumId w:val="18"/>
  </w:num>
  <w:num w:numId="20">
    <w:abstractNumId w:val="20"/>
  </w:num>
  <w:num w:numId="21">
    <w:abstractNumId w:val="11"/>
  </w:num>
  <w:num w:numId="22">
    <w:abstractNumId w:val="14"/>
  </w:num>
  <w:num w:numId="23">
    <w:abstractNumId w:val="16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embedSystemFonts/>
  <w:proofState w:spelling="clean" w:grammar="clean"/>
  <w:attachedTemplate r:id="rId1"/>
  <w:stylePaneFormatFilter w:val="C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0" w:top3HeadingStyles="0" w:visibleStyles="1" w:alternateStyleNames="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C18"/>
    <w:rsid w:val="00006129"/>
    <w:rsid w:val="00011E27"/>
    <w:rsid w:val="0002215E"/>
    <w:rsid w:val="0003694C"/>
    <w:rsid w:val="00044054"/>
    <w:rsid w:val="00072E74"/>
    <w:rsid w:val="00082276"/>
    <w:rsid w:val="000B0499"/>
    <w:rsid w:val="000B2E1F"/>
    <w:rsid w:val="000B544B"/>
    <w:rsid w:val="000B7701"/>
    <w:rsid w:val="000C122C"/>
    <w:rsid w:val="000D4E75"/>
    <w:rsid w:val="000E7186"/>
    <w:rsid w:val="000F7738"/>
    <w:rsid w:val="00117C9C"/>
    <w:rsid w:val="001711E8"/>
    <w:rsid w:val="001714DB"/>
    <w:rsid w:val="00177A99"/>
    <w:rsid w:val="001B226E"/>
    <w:rsid w:val="001C173E"/>
    <w:rsid w:val="001C59C0"/>
    <w:rsid w:val="001E22BF"/>
    <w:rsid w:val="001E5E30"/>
    <w:rsid w:val="001F5425"/>
    <w:rsid w:val="00204C18"/>
    <w:rsid w:val="002079C9"/>
    <w:rsid w:val="00241372"/>
    <w:rsid w:val="002431BD"/>
    <w:rsid w:val="002C23DA"/>
    <w:rsid w:val="002E07E5"/>
    <w:rsid w:val="002E4ECD"/>
    <w:rsid w:val="003064A6"/>
    <w:rsid w:val="003309A1"/>
    <w:rsid w:val="00353414"/>
    <w:rsid w:val="00386278"/>
    <w:rsid w:val="00393506"/>
    <w:rsid w:val="003C3039"/>
    <w:rsid w:val="003F2635"/>
    <w:rsid w:val="00412AA2"/>
    <w:rsid w:val="004375B0"/>
    <w:rsid w:val="00442A0D"/>
    <w:rsid w:val="0047267A"/>
    <w:rsid w:val="00481C22"/>
    <w:rsid w:val="004B2F56"/>
    <w:rsid w:val="004D4BF9"/>
    <w:rsid w:val="004F159E"/>
    <w:rsid w:val="004F2D26"/>
    <w:rsid w:val="004F52DA"/>
    <w:rsid w:val="00504AA6"/>
    <w:rsid w:val="00506697"/>
    <w:rsid w:val="005245AB"/>
    <w:rsid w:val="00546FD3"/>
    <w:rsid w:val="00553EE4"/>
    <w:rsid w:val="0056640A"/>
    <w:rsid w:val="00570A64"/>
    <w:rsid w:val="00573549"/>
    <w:rsid w:val="00573F2E"/>
    <w:rsid w:val="00574FD4"/>
    <w:rsid w:val="005A1CD4"/>
    <w:rsid w:val="005A78ED"/>
    <w:rsid w:val="005B1DA8"/>
    <w:rsid w:val="005C5FF3"/>
    <w:rsid w:val="005D12B1"/>
    <w:rsid w:val="005D4CDB"/>
    <w:rsid w:val="005E1B31"/>
    <w:rsid w:val="005E7EA8"/>
    <w:rsid w:val="00621545"/>
    <w:rsid w:val="00621D39"/>
    <w:rsid w:val="00626923"/>
    <w:rsid w:val="006570A4"/>
    <w:rsid w:val="0065774E"/>
    <w:rsid w:val="006678E7"/>
    <w:rsid w:val="00672F26"/>
    <w:rsid w:val="006A16AC"/>
    <w:rsid w:val="006C70A8"/>
    <w:rsid w:val="006D24AF"/>
    <w:rsid w:val="006E2359"/>
    <w:rsid w:val="006E6158"/>
    <w:rsid w:val="00715A1D"/>
    <w:rsid w:val="0073510A"/>
    <w:rsid w:val="00746538"/>
    <w:rsid w:val="00757A14"/>
    <w:rsid w:val="00767557"/>
    <w:rsid w:val="007A1231"/>
    <w:rsid w:val="00827122"/>
    <w:rsid w:val="00853D86"/>
    <w:rsid w:val="00854164"/>
    <w:rsid w:val="008904EC"/>
    <w:rsid w:val="008911BA"/>
    <w:rsid w:val="00943183"/>
    <w:rsid w:val="00944F5D"/>
    <w:rsid w:val="009808B8"/>
    <w:rsid w:val="009939F4"/>
    <w:rsid w:val="00994D52"/>
    <w:rsid w:val="009A7185"/>
    <w:rsid w:val="009B63D9"/>
    <w:rsid w:val="009D12AB"/>
    <w:rsid w:val="009D2C31"/>
    <w:rsid w:val="009D341E"/>
    <w:rsid w:val="009D7304"/>
    <w:rsid w:val="009E62F2"/>
    <w:rsid w:val="009F0182"/>
    <w:rsid w:val="00A156B9"/>
    <w:rsid w:val="00A24477"/>
    <w:rsid w:val="00A44A71"/>
    <w:rsid w:val="00A7483E"/>
    <w:rsid w:val="00A9004A"/>
    <w:rsid w:val="00AA269F"/>
    <w:rsid w:val="00AA53A0"/>
    <w:rsid w:val="00AA53A2"/>
    <w:rsid w:val="00AB4C37"/>
    <w:rsid w:val="00AC184D"/>
    <w:rsid w:val="00AD50A7"/>
    <w:rsid w:val="00AE1293"/>
    <w:rsid w:val="00AE1CE4"/>
    <w:rsid w:val="00AE6AE0"/>
    <w:rsid w:val="00AE7698"/>
    <w:rsid w:val="00B0738E"/>
    <w:rsid w:val="00B173DD"/>
    <w:rsid w:val="00B20344"/>
    <w:rsid w:val="00B30EDD"/>
    <w:rsid w:val="00B42F39"/>
    <w:rsid w:val="00B614E0"/>
    <w:rsid w:val="00B76673"/>
    <w:rsid w:val="00BA41FE"/>
    <w:rsid w:val="00BB7DF7"/>
    <w:rsid w:val="00BD361A"/>
    <w:rsid w:val="00BE3F6F"/>
    <w:rsid w:val="00C34D6B"/>
    <w:rsid w:val="00C45AFE"/>
    <w:rsid w:val="00C82D31"/>
    <w:rsid w:val="00C85C84"/>
    <w:rsid w:val="00C8782F"/>
    <w:rsid w:val="00C939AB"/>
    <w:rsid w:val="00CA50B8"/>
    <w:rsid w:val="00CF3BC7"/>
    <w:rsid w:val="00D2132D"/>
    <w:rsid w:val="00D21C1D"/>
    <w:rsid w:val="00D32042"/>
    <w:rsid w:val="00D335D8"/>
    <w:rsid w:val="00D47894"/>
    <w:rsid w:val="00D53993"/>
    <w:rsid w:val="00D7147C"/>
    <w:rsid w:val="00D725AB"/>
    <w:rsid w:val="00D76EBB"/>
    <w:rsid w:val="00D87E06"/>
    <w:rsid w:val="00D93AF8"/>
    <w:rsid w:val="00D93BBE"/>
    <w:rsid w:val="00D96D95"/>
    <w:rsid w:val="00DA5F07"/>
    <w:rsid w:val="00DC1AEB"/>
    <w:rsid w:val="00DF1E16"/>
    <w:rsid w:val="00E06F5A"/>
    <w:rsid w:val="00E1026F"/>
    <w:rsid w:val="00E537AB"/>
    <w:rsid w:val="00E563D9"/>
    <w:rsid w:val="00E70CAA"/>
    <w:rsid w:val="00E742E7"/>
    <w:rsid w:val="00E81601"/>
    <w:rsid w:val="00E84DD8"/>
    <w:rsid w:val="00E86C67"/>
    <w:rsid w:val="00EC1F96"/>
    <w:rsid w:val="00EE2C32"/>
    <w:rsid w:val="00EE2C87"/>
    <w:rsid w:val="00F10854"/>
    <w:rsid w:val="00F37DF1"/>
    <w:rsid w:val="00F4480B"/>
    <w:rsid w:val="00F64A04"/>
    <w:rsid w:val="00F74EC8"/>
    <w:rsid w:val="00F8519A"/>
    <w:rsid w:val="00FA30E2"/>
    <w:rsid w:val="00FA3DC2"/>
    <w:rsid w:val="00FF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E226725"/>
  <w15:docId w15:val="{F10B9507-7178-4754-BB37-E202020FC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rsid w:val="00386278"/>
    <w:rPr>
      <w:lang w:eastAsia="en-US"/>
    </w:rPr>
  </w:style>
  <w:style w:type="paragraph" w:styleId="Heading1">
    <w:name w:val="heading 1"/>
    <w:basedOn w:val="Normal"/>
    <w:next w:val="BodyText"/>
    <w:link w:val="Heading1Char"/>
    <w:uiPriority w:val="2"/>
    <w:qFormat/>
    <w:rsid w:val="003309A1"/>
    <w:pPr>
      <w:keepNext/>
      <w:numPr>
        <w:numId w:val="1"/>
      </w:numPr>
      <w:spacing w:before="100" w:beforeAutospacing="1" w:after="280"/>
      <w:outlineLvl w:val="0"/>
    </w:pPr>
    <w:rPr>
      <w:rFonts w:ascii="Helvetica" w:hAnsi="Helvetica"/>
      <w:b/>
      <w:caps/>
      <w:kern w:val="28"/>
      <w:sz w:val="28"/>
    </w:rPr>
  </w:style>
  <w:style w:type="paragraph" w:styleId="Heading2">
    <w:name w:val="heading 2"/>
    <w:basedOn w:val="Normal"/>
    <w:next w:val="BodyText"/>
    <w:uiPriority w:val="3"/>
    <w:qFormat/>
    <w:rsid w:val="003309A1"/>
    <w:pPr>
      <w:keepNext/>
      <w:numPr>
        <w:ilvl w:val="1"/>
        <w:numId w:val="1"/>
      </w:numPr>
      <w:spacing w:before="100" w:beforeAutospacing="1" w:after="240"/>
      <w:outlineLvl w:val="1"/>
    </w:pPr>
    <w:rPr>
      <w:rFonts w:ascii="Helvetica" w:hAnsi="Helvetica"/>
      <w:b/>
    </w:rPr>
  </w:style>
  <w:style w:type="paragraph" w:styleId="Heading3">
    <w:name w:val="heading 3"/>
    <w:basedOn w:val="Normal"/>
    <w:next w:val="BodyText"/>
    <w:uiPriority w:val="3"/>
    <w:qFormat/>
    <w:rsid w:val="003309A1"/>
    <w:pPr>
      <w:keepNext/>
      <w:numPr>
        <w:ilvl w:val="2"/>
        <w:numId w:val="1"/>
      </w:numPr>
      <w:spacing w:before="100" w:beforeAutospacing="1" w:after="200"/>
      <w:outlineLvl w:val="2"/>
    </w:pPr>
    <w:rPr>
      <w:rFonts w:ascii="Times" w:hAnsi="Times"/>
      <w:b/>
    </w:rPr>
  </w:style>
  <w:style w:type="paragraph" w:styleId="Heading4">
    <w:name w:val="heading 4"/>
    <w:basedOn w:val="Normal"/>
    <w:next w:val="Normal"/>
    <w:semiHidden/>
    <w:rsid w:val="00A7483E"/>
    <w:pPr>
      <w:keepNext/>
      <w:numPr>
        <w:ilvl w:val="3"/>
        <w:numId w:val="1"/>
      </w:numPr>
      <w:spacing w:before="240" w:after="60"/>
      <w:outlineLvl w:val="3"/>
    </w:pPr>
    <w:rPr>
      <w:rFonts w:ascii="Times" w:hAnsi="Times"/>
      <w:b/>
      <w:i/>
      <w:sz w:val="24"/>
    </w:rPr>
  </w:style>
  <w:style w:type="paragraph" w:styleId="Heading5">
    <w:name w:val="heading 5"/>
    <w:basedOn w:val="Normal"/>
    <w:next w:val="Normal"/>
    <w:semiHidden/>
    <w:rsid w:val="00A7483E"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semiHidden/>
    <w:rsid w:val="00A7483E"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semiHidden/>
    <w:rsid w:val="00A7483E"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semiHidden/>
    <w:rsid w:val="00A7483E"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semiHidden/>
    <w:rsid w:val="00A7483E"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A7483E"/>
    <w:pPr>
      <w:tabs>
        <w:tab w:val="center" w:pos="4153"/>
        <w:tab w:val="right" w:pos="8306"/>
      </w:tabs>
    </w:pPr>
    <w:rPr>
      <w:i/>
      <w:sz w:val="18"/>
    </w:rPr>
  </w:style>
  <w:style w:type="paragraph" w:styleId="Footer">
    <w:name w:val="footer"/>
    <w:basedOn w:val="Normal"/>
    <w:uiPriority w:val="1"/>
    <w:unhideWhenUsed/>
    <w:rsid w:val="00A7483E"/>
    <w:pPr>
      <w:tabs>
        <w:tab w:val="center" w:pos="4153"/>
        <w:tab w:val="right" w:pos="8306"/>
      </w:tabs>
    </w:pPr>
    <w:rPr>
      <w:i/>
      <w:sz w:val="18"/>
    </w:rPr>
  </w:style>
  <w:style w:type="character" w:styleId="PageNumber">
    <w:name w:val="page number"/>
    <w:basedOn w:val="DefaultParagraphFont"/>
    <w:semiHidden/>
    <w:unhideWhenUsed/>
    <w:rsid w:val="00A7483E"/>
  </w:style>
  <w:style w:type="paragraph" w:styleId="TOC1">
    <w:name w:val="toc 1"/>
    <w:basedOn w:val="Normal"/>
    <w:next w:val="Normal"/>
    <w:uiPriority w:val="39"/>
    <w:rsid w:val="003309A1"/>
    <w:pPr>
      <w:tabs>
        <w:tab w:val="right" w:leader="dot" w:pos="8306"/>
      </w:tabs>
    </w:pPr>
    <w:rPr>
      <w:caps/>
    </w:rPr>
  </w:style>
  <w:style w:type="paragraph" w:customStyle="1" w:styleId="UnnumHeading1">
    <w:name w:val="Unnum Heading 1"/>
    <w:basedOn w:val="Heading1"/>
    <w:next w:val="BodyText"/>
    <w:link w:val="UnnumHeading1Char"/>
    <w:uiPriority w:val="2"/>
    <w:qFormat/>
    <w:rsid w:val="003309A1"/>
    <w:pPr>
      <w:numPr>
        <w:numId w:val="0"/>
      </w:numPr>
    </w:pPr>
  </w:style>
  <w:style w:type="paragraph" w:styleId="TOC2">
    <w:name w:val="toc 2"/>
    <w:basedOn w:val="Normal"/>
    <w:next w:val="Normal"/>
    <w:uiPriority w:val="39"/>
    <w:rsid w:val="00A7483E"/>
    <w:pPr>
      <w:tabs>
        <w:tab w:val="right" w:leader="dot" w:pos="8306"/>
      </w:tabs>
      <w:ind w:left="200"/>
    </w:pPr>
  </w:style>
  <w:style w:type="paragraph" w:styleId="Title">
    <w:name w:val="Title"/>
    <w:basedOn w:val="Normal"/>
    <w:qFormat/>
    <w:rsid w:val="0047267A"/>
    <w:pPr>
      <w:spacing w:before="720"/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1F54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4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425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03694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character" w:customStyle="1" w:styleId="UnnumHeading1Char">
    <w:name w:val="Unnum Heading 1 Char"/>
    <w:basedOn w:val="Heading1Char"/>
    <w:link w:val="Unnum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paragraph" w:styleId="BodyText">
    <w:name w:val="Body Text"/>
    <w:basedOn w:val="Normal"/>
    <w:link w:val="BodyTextChar"/>
    <w:uiPriority w:val="4"/>
    <w:rsid w:val="00B073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4"/>
    <w:rsid w:val="001B226E"/>
    <w:rPr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563D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63D9"/>
    <w:rPr>
      <w:lang w:eastAsia="en-US"/>
    </w:rPr>
  </w:style>
  <w:style w:type="paragraph" w:customStyle="1" w:styleId="bibentry">
    <w:name w:val="bibentry"/>
    <w:basedOn w:val="Normal"/>
    <w:uiPriority w:val="5"/>
    <w:rsid w:val="001B226E"/>
    <w:pPr>
      <w:ind w:left="426" w:hanging="426"/>
      <w:contextualSpacing/>
    </w:pPr>
  </w:style>
  <w:style w:type="paragraph" w:styleId="ListParagraph">
    <w:name w:val="List Paragraph"/>
    <w:basedOn w:val="Normal"/>
    <w:uiPriority w:val="34"/>
    <w:semiHidden/>
    <w:qFormat/>
    <w:rsid w:val="00BA41F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59C0"/>
    <w:pPr>
      <w:spacing w:after="200"/>
    </w:pPr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"/>
    <w:qFormat/>
    <w:rsid w:val="0047267A"/>
    <w:pPr>
      <w:spacing w:after="280"/>
      <w:jc w:val="center"/>
    </w:pPr>
    <w:rPr>
      <w:b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47267A"/>
    <w:rPr>
      <w:b/>
      <w:sz w:val="28"/>
      <w:lang w:eastAsia="en-US"/>
    </w:rPr>
  </w:style>
  <w:style w:type="paragraph" w:customStyle="1" w:styleId="Default">
    <w:name w:val="Default"/>
    <w:rsid w:val="0004405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lau\Downloads\Software%20Engineering%20Group%20Projec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5DF872896F446588EAF630F4AA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85F2ED-D4A6-4EBC-8368-0F7FEC8BE366}"/>
      </w:docPartPr>
      <w:docPartBody>
        <w:p w:rsidR="00F91A15" w:rsidRDefault="0018467F">
          <w:pPr>
            <w:pStyle w:val="95DF872896F446588EAF630F4AAE5DC3"/>
          </w:pPr>
          <w:r w:rsidRPr="000B259F">
            <w:rPr>
              <w:rStyle w:val="PlaceholderText"/>
            </w:rPr>
            <w:t>[Author]</w:t>
          </w:r>
        </w:p>
      </w:docPartBody>
    </w:docPart>
    <w:docPart>
      <w:docPartPr>
        <w:name w:val="EEFA186E5D9A46F7B1B5C76767C4B2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9938F-0EE9-4D06-AA53-FD47189DBF36}"/>
      </w:docPartPr>
      <w:docPartBody>
        <w:p w:rsidR="00F91A15" w:rsidRDefault="0018467F">
          <w:pPr>
            <w:pStyle w:val="EEFA186E5D9A46F7B1B5C76767C4B276"/>
          </w:pPr>
          <w:r w:rsidRPr="000B259F">
            <w:rPr>
              <w:rStyle w:val="PlaceholderText"/>
            </w:rPr>
            <w:t>[Keywords]</w:t>
          </w:r>
        </w:p>
      </w:docPartBody>
    </w:docPart>
    <w:docPart>
      <w:docPartPr>
        <w:name w:val="0998B0C2265D4E17825A075C8606D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6DCAE1-DF02-4801-BFA9-8D036B583FAB}"/>
      </w:docPartPr>
      <w:docPartBody>
        <w:p w:rsidR="00F91A15" w:rsidRDefault="0018467F">
          <w:pPr>
            <w:pStyle w:val="0998B0C2265D4E17825A075C8606DCDB"/>
          </w:pPr>
          <w:r w:rsidRPr="000B259F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8A1"/>
    <w:rsid w:val="001449A4"/>
    <w:rsid w:val="0018467F"/>
    <w:rsid w:val="003005B5"/>
    <w:rsid w:val="003E7128"/>
    <w:rsid w:val="003F58A1"/>
    <w:rsid w:val="00D22341"/>
    <w:rsid w:val="00E45A8B"/>
    <w:rsid w:val="00F1757E"/>
    <w:rsid w:val="00F9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58A1"/>
    <w:rPr>
      <w:color w:val="808080"/>
    </w:rPr>
  </w:style>
  <w:style w:type="paragraph" w:customStyle="1" w:styleId="95DF872896F446588EAF630F4AAE5DC3">
    <w:name w:val="95DF872896F446588EAF630F4AAE5DC3"/>
  </w:style>
  <w:style w:type="paragraph" w:customStyle="1" w:styleId="EEFA186E5D9A46F7B1B5C76767C4B276">
    <w:name w:val="EEFA186E5D9A46F7B1B5C76767C4B276"/>
  </w:style>
  <w:style w:type="paragraph" w:customStyle="1" w:styleId="0998B0C2265D4E17825A075C8606DCDB">
    <w:name w:val="0998B0C2265D4E17825A075C8606DC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8A770-3FA3-4777-913D-339B94530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Software Engineering Group Project</Template>
  <TotalTime>1182</TotalTime>
  <Pages>19</Pages>
  <Words>2638</Words>
  <Characters>15038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 Group Project</vt:lpstr>
    </vt:vector>
  </TitlesOfParts>
  <Company>Aberystwyth University</Company>
  <LinksUpToDate>false</LinksUpToDate>
  <CharactersWithSpaces>17641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Group Project</dc:title>
  <dc:subject>Test Specification</dc:subject>
  <dc:creator>Daniel Holmes Dah51</dc:creator>
  <cp:keywords>4.2</cp:keywords>
  <cp:lastModifiedBy>Daniel Holmes [dah51]</cp:lastModifiedBy>
  <cp:revision>7</cp:revision>
  <cp:lastPrinted>2018-03-16T15:07:00Z</cp:lastPrinted>
  <dcterms:created xsi:type="dcterms:W3CDTF">2021-04-13T19:00:00Z</dcterms:created>
  <dcterms:modified xsi:type="dcterms:W3CDTF">2021-04-15T10:57:00Z</dcterms:modified>
  <cp:category>SE_N66_xxx_xx</cp:category>
  <cp:contentStatus>Release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  <property fmtid="{D5CDD505-2E9C-101B-9397-08002B2CF9AE}" pid="3" name="ConfigRef">
    <vt:lpwstr>SE_N66_xxxx_xx</vt:lpwstr>
  </property>
</Properties>
</file>